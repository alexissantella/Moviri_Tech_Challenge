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C63B7" w14:textId="77777777" w:rsidR="00AA42E4" w:rsidRPr="00F94053" w:rsidRDefault="007B2C2D" w:rsidP="00B773E1">
      <w:pPr>
        <w:jc w:val="center"/>
        <w:rPr>
          <w:rFonts w:eastAsia="Calibri" w:cstheme="minorHAnsi"/>
          <w:b/>
          <w:bCs/>
          <w:color w:val="17365D"/>
          <w:sz w:val="36"/>
          <w:szCs w:val="36"/>
        </w:rPr>
      </w:pPr>
      <w:bookmarkStart w:id="0" w:name="OLE_LINK2"/>
      <w:bookmarkStart w:id="1" w:name="OLE_LINK1"/>
      <w:bookmarkStart w:id="2" w:name="_Toc257894160"/>
      <w:bookmarkStart w:id="3" w:name="_Toc188423803"/>
      <w:bookmarkStart w:id="4" w:name="_Toc170191609"/>
      <w:bookmarkStart w:id="5" w:name="OLE_LINK4"/>
      <w:bookmarkStart w:id="6" w:name="OLE_LINK3"/>
      <w:r w:rsidRPr="00F94053">
        <w:rPr>
          <w:rFonts w:eastAsia="Calibri" w:cstheme="minorHAnsi"/>
          <w:b/>
          <w:bCs/>
          <w:noProof/>
          <w:color w:val="17365D"/>
          <w:sz w:val="36"/>
          <w:szCs w:val="36"/>
        </w:rPr>
        <mc:AlternateContent>
          <mc:Choice Requires="wps">
            <w:drawing>
              <wp:anchor distT="0" distB="0" distL="114300" distR="114300" simplePos="0" relativeHeight="251657216" behindDoc="0" locked="0" layoutInCell="1" allowOverlap="1" wp14:anchorId="7D740B53" wp14:editId="67E36C0E">
                <wp:simplePos x="0" y="0"/>
                <wp:positionH relativeFrom="margin">
                  <wp:align>right</wp:align>
                </wp:positionH>
                <wp:positionV relativeFrom="paragraph">
                  <wp:posOffset>3001512</wp:posOffset>
                </wp:positionV>
                <wp:extent cx="5996630" cy="2451735"/>
                <wp:effectExtent l="0" t="0" r="4445" b="571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630" cy="2451735"/>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C8BA113" w14:textId="56D1E942" w:rsidR="00920DDD" w:rsidRPr="00B773E1" w:rsidRDefault="004A0EDA" w:rsidP="007F3327">
                            <w:pPr>
                              <w:pStyle w:val="Title"/>
                            </w:pPr>
                            <w:r>
                              <w:fldChar w:fldCharType="begin"/>
                            </w:r>
                            <w:r>
                              <w:instrText xml:space="preserve"> DOCPROPERTY  Project  \* MERGEFORMAT </w:instrText>
                            </w:r>
                            <w:r>
                              <w:fldChar w:fldCharType="separate"/>
                            </w:r>
                            <w:r w:rsidR="00035572" w:rsidRPr="00035572">
                              <w:rPr>
                                <w:lang w:val="en-US"/>
                              </w:rPr>
                              <w:t>Moviri</w:t>
                            </w:r>
                            <w:r w:rsidR="00035572">
                              <w:t xml:space="preserve"> Technical Challenge</w:t>
                            </w:r>
                            <w:r>
                              <w:fldChar w:fldCharType="end"/>
                            </w:r>
                          </w:p>
                          <w:p w14:paraId="63AF1391" w14:textId="77777777" w:rsidR="00920DDD" w:rsidRDefault="00920DDD" w:rsidP="00B773E1">
                            <w:pPr>
                              <w:pBdr>
                                <w:top w:val="single" w:sz="4" w:space="0" w:color="808080" w:themeColor="background1" w:themeShade="80"/>
                              </w:pBdr>
                              <w:rPr>
                                <w:rFonts w:cs="Segoe UI"/>
                                <w:b/>
                                <w:lang w:val="it-IT"/>
                              </w:rPr>
                            </w:pPr>
                          </w:p>
                          <w:p w14:paraId="4DF6C82A" w14:textId="6885E967" w:rsidR="00920DDD" w:rsidRPr="00607CBB" w:rsidRDefault="00920DDD" w:rsidP="003E61F5">
                            <w:r w:rsidRPr="00607CBB">
                              <w:t xml:space="preserve">Version: </w:t>
                            </w:r>
                            <w:r w:rsidR="004A0EDA">
                              <w:fldChar w:fldCharType="begin"/>
                            </w:r>
                            <w:r w:rsidR="004A0EDA">
                              <w:instrText xml:space="preserve"> DOCPROPERTY  Version  \* MERGEFORMAT </w:instrText>
                            </w:r>
                            <w:r w:rsidR="004A0EDA">
                              <w:fldChar w:fldCharType="separate"/>
                            </w:r>
                            <w:r w:rsidR="00A84D12">
                              <w:t>1.1</w:t>
                            </w:r>
                            <w:r w:rsidR="004A0EDA">
                              <w:fldChar w:fldCharType="end"/>
                            </w:r>
                          </w:p>
                          <w:p w14:paraId="69136812" w14:textId="604A0102" w:rsidR="00920DDD" w:rsidRPr="00607CBB" w:rsidRDefault="00920DDD" w:rsidP="003E61F5">
                            <w:pPr>
                              <w:rPr>
                                <w:noProof/>
                              </w:rPr>
                            </w:pPr>
                            <w:r w:rsidRPr="00607CBB">
                              <w:t xml:space="preserve">Date: </w:t>
                            </w:r>
                            <w:r w:rsidRPr="00607CBB">
                              <w:fldChar w:fldCharType="begin"/>
                            </w:r>
                            <w:r w:rsidRPr="00607CBB">
                              <w:instrText xml:space="preserve"> DATE  \@ "MMMM d, yyyy"  \* MERGEFORMAT </w:instrText>
                            </w:r>
                            <w:r w:rsidRPr="00607CBB">
                              <w:fldChar w:fldCharType="separate"/>
                            </w:r>
                            <w:r w:rsidR="00777C3A">
                              <w:rPr>
                                <w:noProof/>
                              </w:rPr>
                              <w:t>May 24, 2021</w:t>
                            </w:r>
                            <w:r w:rsidRPr="00607CBB">
                              <w:fldChar w:fldCharType="end"/>
                            </w:r>
                          </w:p>
                          <w:p w14:paraId="3E89440F" w14:textId="77777777" w:rsidR="005344C1" w:rsidRDefault="005344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40B53" id="_x0000_t202" coordsize="21600,21600" o:spt="202" path="m,l,21600r21600,l21600,xe">
                <v:stroke joinstyle="miter"/>
                <v:path gradientshapeok="t" o:connecttype="rect"/>
              </v:shapetype>
              <v:shape id="Text Box 2" o:spid="_x0000_s1026" type="#_x0000_t202" style="position:absolute;left:0;text-align:left;margin-left:421pt;margin-top:236.35pt;width:472.2pt;height:193.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" stroked="f">
                <v:textbox>
                  <w:txbxContent>
                    <w:p w14:paraId="0C8BA113" w14:textId="56D1E942" w:rsidR="00920DDD" w:rsidRPr="00B773E1" w:rsidRDefault="004A0EDA" w:rsidP="007F3327">
                      <w:pPr>
                        <w:pStyle w:val="Title"/>
                      </w:pPr>
                      <w:r>
                        <w:fldChar w:fldCharType="begin"/>
                      </w:r>
                      <w:r>
                        <w:instrText xml:space="preserve"> DOCPROPERTY  Project  \* MERGEFORMAT </w:instrText>
                      </w:r>
                      <w:r>
                        <w:fldChar w:fldCharType="separate"/>
                      </w:r>
                      <w:r w:rsidR="00035572" w:rsidRPr="00035572">
                        <w:rPr>
                          <w:lang w:val="en-US"/>
                        </w:rPr>
                        <w:t>Moviri</w:t>
                      </w:r>
                      <w:r w:rsidR="00035572">
                        <w:t xml:space="preserve"> Technical Challenge</w:t>
                      </w:r>
                      <w:r>
                        <w:fldChar w:fldCharType="end"/>
                      </w:r>
                    </w:p>
                    <w:p w14:paraId="63AF1391" w14:textId="77777777" w:rsidR="00920DDD" w:rsidRDefault="00920DDD" w:rsidP="00B773E1">
                      <w:pPr>
                        <w:pBdr>
                          <w:top w:val="single" w:sz="4" w:space="0" w:color="808080" w:themeColor="background1" w:themeShade="80"/>
                        </w:pBdr>
                        <w:rPr>
                          <w:rFonts w:cs="Segoe UI"/>
                          <w:b/>
                          <w:lang w:val="it-IT"/>
                        </w:rPr>
                      </w:pPr>
                    </w:p>
                    <w:p w14:paraId="4DF6C82A" w14:textId="6885E967" w:rsidR="00920DDD" w:rsidRPr="00607CBB" w:rsidRDefault="00920DDD" w:rsidP="003E61F5">
                      <w:r w:rsidRPr="00607CBB">
                        <w:t xml:space="preserve">Version: </w:t>
                      </w:r>
                      <w:r w:rsidR="004A0EDA">
                        <w:fldChar w:fldCharType="begin"/>
                      </w:r>
                      <w:r w:rsidR="004A0EDA">
                        <w:instrText xml:space="preserve"> DOCPROPERTY  Version  \* MERGEFORMAT </w:instrText>
                      </w:r>
                      <w:r w:rsidR="004A0EDA">
                        <w:fldChar w:fldCharType="separate"/>
                      </w:r>
                      <w:r w:rsidR="00A84D12">
                        <w:t>1.1</w:t>
                      </w:r>
                      <w:r w:rsidR="004A0EDA">
                        <w:fldChar w:fldCharType="end"/>
                      </w:r>
                    </w:p>
                    <w:p w14:paraId="69136812" w14:textId="604A0102" w:rsidR="00920DDD" w:rsidRPr="00607CBB" w:rsidRDefault="00920DDD" w:rsidP="003E61F5">
                      <w:pPr>
                        <w:rPr>
                          <w:noProof/>
                        </w:rPr>
                      </w:pPr>
                      <w:r w:rsidRPr="00607CBB">
                        <w:t xml:space="preserve">Date: </w:t>
                      </w:r>
                      <w:r w:rsidRPr="00607CBB">
                        <w:fldChar w:fldCharType="begin"/>
                      </w:r>
                      <w:r w:rsidRPr="00607CBB">
                        <w:instrText xml:space="preserve"> DATE  \@ "MMMM d, yyyy"  \* MERGEFORMAT </w:instrText>
                      </w:r>
                      <w:r w:rsidRPr="00607CBB">
                        <w:fldChar w:fldCharType="separate"/>
                      </w:r>
                      <w:r w:rsidR="00777C3A">
                        <w:rPr>
                          <w:noProof/>
                        </w:rPr>
                        <w:t>May 24, 2021</w:t>
                      </w:r>
                      <w:r w:rsidRPr="00607CBB">
                        <w:fldChar w:fldCharType="end"/>
                      </w:r>
                    </w:p>
                    <w:p w14:paraId="3E89440F" w14:textId="77777777" w:rsidR="005344C1" w:rsidRDefault="005344C1"/>
                  </w:txbxContent>
                </v:textbox>
                <w10:wrap anchorx="margin"/>
              </v:shape>
            </w:pict>
          </mc:Fallback>
        </mc:AlternateContent>
      </w:r>
      <w:r w:rsidR="00AA42E4" w:rsidRPr="00F94053">
        <w:rPr>
          <w:rFonts w:eastAsia="Calibri" w:cstheme="minorHAnsi"/>
          <w:b/>
          <w:bCs/>
          <w:color w:val="17365D"/>
          <w:sz w:val="36"/>
          <w:szCs w:val="36"/>
        </w:rPr>
        <w:br w:type="page"/>
      </w:r>
    </w:p>
    <w:p w14:paraId="340A55BF" w14:textId="77777777" w:rsidR="00AA42E4" w:rsidRPr="00F94053" w:rsidRDefault="00B773E1" w:rsidP="007F3327">
      <w:pPr>
        <w:pStyle w:val="Heading1"/>
      </w:pPr>
      <w:bookmarkStart w:id="7" w:name="_Toc15046805"/>
      <w:bookmarkEnd w:id="0"/>
      <w:bookmarkEnd w:id="1"/>
      <w:r w:rsidRPr="00F94053">
        <w:lastRenderedPageBreak/>
        <w:t>Table of Contents</w:t>
      </w:r>
      <w:bookmarkEnd w:id="7"/>
    </w:p>
    <w:sdt>
      <w:sdtPr>
        <w:rPr>
          <w:rFonts w:cstheme="minorHAnsi"/>
        </w:rPr>
        <w:id w:val="-130481709"/>
        <w:docPartObj>
          <w:docPartGallery w:val="Table of Contents"/>
          <w:docPartUnique/>
        </w:docPartObj>
      </w:sdtPr>
      <w:sdtEndPr>
        <w:rPr>
          <w:b/>
          <w:bCs/>
          <w:noProof/>
        </w:rPr>
      </w:sdtEndPr>
      <w:sdtContent>
        <w:p w14:paraId="0B885A61" w14:textId="77777777" w:rsidR="00B466E4" w:rsidRPr="00F94053" w:rsidRDefault="00B466E4">
          <w:pPr>
            <w:pStyle w:val="List"/>
            <w:rPr>
              <w:rFonts w:cstheme="minorHAnsi"/>
            </w:rPr>
          </w:pPr>
        </w:p>
        <w:p w14:paraId="3FE28095" w14:textId="3225FB41" w:rsidR="003D2EF7" w:rsidRDefault="00B466E4">
          <w:pPr>
            <w:pStyle w:val="TOC1"/>
            <w:rPr>
              <w:rFonts w:asciiTheme="minorHAnsi" w:eastAsiaTheme="minorEastAsia" w:hAnsiTheme="minorHAnsi" w:cstheme="minorBidi"/>
              <w:noProof/>
              <w:color w:val="auto"/>
            </w:rPr>
          </w:pPr>
          <w:r w:rsidRPr="00F94053">
            <w:rPr>
              <w:rFonts w:asciiTheme="minorHAnsi" w:hAnsiTheme="minorHAnsi" w:cstheme="minorHAnsi"/>
            </w:rPr>
            <w:fldChar w:fldCharType="begin"/>
          </w:r>
          <w:r w:rsidRPr="00F94053">
            <w:rPr>
              <w:rFonts w:asciiTheme="minorHAnsi" w:hAnsiTheme="minorHAnsi" w:cstheme="minorHAnsi"/>
            </w:rPr>
            <w:instrText xml:space="preserve"> TOC \o "1-3" \h \z \u </w:instrText>
          </w:r>
          <w:r w:rsidRPr="00F94053">
            <w:rPr>
              <w:rFonts w:asciiTheme="minorHAnsi" w:hAnsiTheme="minorHAnsi" w:cstheme="minorHAnsi"/>
            </w:rPr>
            <w:fldChar w:fldCharType="separate"/>
          </w:r>
          <w:hyperlink w:anchor="_Toc15046805" w:history="1">
            <w:r w:rsidR="003D2EF7" w:rsidRPr="00EE0E70">
              <w:rPr>
                <w:rStyle w:val="Hyperlink"/>
                <w:noProof/>
              </w:rPr>
              <w:t>1</w:t>
            </w:r>
            <w:r w:rsidR="003D2EF7">
              <w:rPr>
                <w:rFonts w:asciiTheme="minorHAnsi" w:eastAsiaTheme="minorEastAsia" w:hAnsiTheme="minorHAnsi" w:cstheme="minorBidi"/>
                <w:noProof/>
                <w:color w:val="auto"/>
              </w:rPr>
              <w:tab/>
            </w:r>
            <w:r w:rsidR="003D2EF7" w:rsidRPr="00EE0E70">
              <w:rPr>
                <w:rStyle w:val="Hyperlink"/>
                <w:noProof/>
              </w:rPr>
              <w:t>Table of Contents</w:t>
            </w:r>
            <w:r w:rsidR="003D2EF7">
              <w:rPr>
                <w:noProof/>
                <w:webHidden/>
              </w:rPr>
              <w:tab/>
            </w:r>
            <w:r w:rsidR="003D2EF7">
              <w:rPr>
                <w:noProof/>
                <w:webHidden/>
              </w:rPr>
              <w:fldChar w:fldCharType="begin"/>
            </w:r>
            <w:r w:rsidR="003D2EF7">
              <w:rPr>
                <w:noProof/>
                <w:webHidden/>
              </w:rPr>
              <w:instrText xml:space="preserve"> PAGEREF _Toc15046805 \h </w:instrText>
            </w:r>
            <w:r w:rsidR="003D2EF7">
              <w:rPr>
                <w:noProof/>
                <w:webHidden/>
              </w:rPr>
            </w:r>
            <w:r w:rsidR="003D2EF7">
              <w:rPr>
                <w:noProof/>
                <w:webHidden/>
              </w:rPr>
              <w:fldChar w:fldCharType="separate"/>
            </w:r>
            <w:r w:rsidR="003D2EF7">
              <w:rPr>
                <w:noProof/>
                <w:webHidden/>
              </w:rPr>
              <w:t>2</w:t>
            </w:r>
            <w:r w:rsidR="003D2EF7">
              <w:rPr>
                <w:noProof/>
                <w:webHidden/>
              </w:rPr>
              <w:fldChar w:fldCharType="end"/>
            </w:r>
          </w:hyperlink>
        </w:p>
        <w:p w14:paraId="6F6B9E91" w14:textId="7907E9C8" w:rsidR="003D2EF7" w:rsidRDefault="004A0EDA">
          <w:pPr>
            <w:pStyle w:val="TOC1"/>
            <w:rPr>
              <w:rFonts w:asciiTheme="minorHAnsi" w:eastAsiaTheme="minorEastAsia" w:hAnsiTheme="minorHAnsi" w:cstheme="minorBidi"/>
              <w:noProof/>
              <w:color w:val="auto"/>
            </w:rPr>
          </w:pPr>
          <w:hyperlink w:anchor="_Toc15046806" w:history="1">
            <w:r w:rsidR="003D2EF7" w:rsidRPr="00EE0E70">
              <w:rPr>
                <w:rStyle w:val="Hyperlink"/>
                <w:noProof/>
              </w:rPr>
              <w:t>2</w:t>
            </w:r>
            <w:r w:rsidR="003D2EF7">
              <w:rPr>
                <w:rFonts w:asciiTheme="minorHAnsi" w:eastAsiaTheme="minorEastAsia" w:hAnsiTheme="minorHAnsi" w:cstheme="minorBidi"/>
                <w:noProof/>
                <w:color w:val="auto"/>
              </w:rPr>
              <w:tab/>
            </w:r>
            <w:r w:rsidR="003D2EF7" w:rsidRPr="00EE0E70">
              <w:rPr>
                <w:rStyle w:val="Hyperlink"/>
                <w:noProof/>
              </w:rPr>
              <w:t>Instruction</w:t>
            </w:r>
            <w:r w:rsidR="00A2329D">
              <w:rPr>
                <w:rStyle w:val="Hyperlink"/>
                <w:noProof/>
              </w:rPr>
              <w:t>s</w:t>
            </w:r>
            <w:r w:rsidR="003D2EF7">
              <w:rPr>
                <w:noProof/>
                <w:webHidden/>
              </w:rPr>
              <w:tab/>
            </w:r>
            <w:r w:rsidR="003D2EF7">
              <w:rPr>
                <w:noProof/>
                <w:webHidden/>
              </w:rPr>
              <w:fldChar w:fldCharType="begin"/>
            </w:r>
            <w:r w:rsidR="003D2EF7">
              <w:rPr>
                <w:noProof/>
                <w:webHidden/>
              </w:rPr>
              <w:instrText xml:space="preserve"> PAGEREF _Toc15046806 \h </w:instrText>
            </w:r>
            <w:r w:rsidR="003D2EF7">
              <w:rPr>
                <w:noProof/>
                <w:webHidden/>
              </w:rPr>
            </w:r>
            <w:r w:rsidR="003D2EF7">
              <w:rPr>
                <w:noProof/>
                <w:webHidden/>
              </w:rPr>
              <w:fldChar w:fldCharType="separate"/>
            </w:r>
            <w:r w:rsidR="003D2EF7">
              <w:rPr>
                <w:noProof/>
                <w:webHidden/>
              </w:rPr>
              <w:t>3</w:t>
            </w:r>
            <w:r w:rsidR="003D2EF7">
              <w:rPr>
                <w:noProof/>
                <w:webHidden/>
              </w:rPr>
              <w:fldChar w:fldCharType="end"/>
            </w:r>
          </w:hyperlink>
        </w:p>
        <w:p w14:paraId="0EAF0861" w14:textId="30A8A34F" w:rsidR="003D2EF7" w:rsidRDefault="004A0EDA">
          <w:pPr>
            <w:pStyle w:val="TOC2"/>
            <w:tabs>
              <w:tab w:val="left" w:pos="880"/>
              <w:tab w:val="right" w:leader="dot" w:pos="9016"/>
            </w:tabs>
            <w:rPr>
              <w:rFonts w:eastAsiaTheme="minorEastAsia"/>
              <w:noProof/>
              <w:color w:val="auto"/>
            </w:rPr>
          </w:pPr>
          <w:hyperlink w:anchor="_Toc15046807" w:history="1">
            <w:r w:rsidR="003D2EF7" w:rsidRPr="00EE0E70">
              <w:rPr>
                <w:rStyle w:val="Hyperlink"/>
                <w:noProof/>
              </w:rPr>
              <w:t>2.1</w:t>
            </w:r>
            <w:r w:rsidR="003D2EF7">
              <w:rPr>
                <w:rFonts w:eastAsiaTheme="minorEastAsia"/>
                <w:noProof/>
                <w:color w:val="auto"/>
              </w:rPr>
              <w:tab/>
            </w:r>
            <w:r w:rsidR="003D2EF7" w:rsidRPr="00EE0E70">
              <w:rPr>
                <w:rStyle w:val="Hyperlink"/>
                <w:noProof/>
              </w:rPr>
              <w:t>Welcome!</w:t>
            </w:r>
            <w:r w:rsidR="003D2EF7">
              <w:rPr>
                <w:noProof/>
                <w:webHidden/>
              </w:rPr>
              <w:tab/>
            </w:r>
            <w:r w:rsidR="003D2EF7">
              <w:rPr>
                <w:noProof/>
                <w:webHidden/>
              </w:rPr>
              <w:fldChar w:fldCharType="begin"/>
            </w:r>
            <w:r w:rsidR="003D2EF7">
              <w:rPr>
                <w:noProof/>
                <w:webHidden/>
              </w:rPr>
              <w:instrText xml:space="preserve"> PAGEREF _Toc15046807 \h </w:instrText>
            </w:r>
            <w:r w:rsidR="003D2EF7">
              <w:rPr>
                <w:noProof/>
                <w:webHidden/>
              </w:rPr>
            </w:r>
            <w:r w:rsidR="003D2EF7">
              <w:rPr>
                <w:noProof/>
                <w:webHidden/>
              </w:rPr>
              <w:fldChar w:fldCharType="separate"/>
            </w:r>
            <w:r w:rsidR="003D2EF7">
              <w:rPr>
                <w:noProof/>
                <w:webHidden/>
              </w:rPr>
              <w:t>3</w:t>
            </w:r>
            <w:r w:rsidR="003D2EF7">
              <w:rPr>
                <w:noProof/>
                <w:webHidden/>
              </w:rPr>
              <w:fldChar w:fldCharType="end"/>
            </w:r>
          </w:hyperlink>
        </w:p>
        <w:p w14:paraId="6BE133B3" w14:textId="26B9C44A" w:rsidR="003D2EF7" w:rsidRDefault="004A0EDA">
          <w:pPr>
            <w:pStyle w:val="TOC2"/>
            <w:tabs>
              <w:tab w:val="left" w:pos="880"/>
              <w:tab w:val="right" w:leader="dot" w:pos="9016"/>
            </w:tabs>
            <w:rPr>
              <w:rFonts w:eastAsiaTheme="minorEastAsia"/>
              <w:noProof/>
              <w:color w:val="auto"/>
            </w:rPr>
          </w:pPr>
          <w:hyperlink w:anchor="_Toc15046808" w:history="1">
            <w:r w:rsidR="003D2EF7" w:rsidRPr="00EE0E70">
              <w:rPr>
                <w:rStyle w:val="Hyperlink"/>
                <w:noProof/>
              </w:rPr>
              <w:t>2.2</w:t>
            </w:r>
            <w:r w:rsidR="003D2EF7">
              <w:rPr>
                <w:rFonts w:eastAsiaTheme="minorEastAsia"/>
                <w:noProof/>
                <w:color w:val="auto"/>
              </w:rPr>
              <w:tab/>
            </w:r>
            <w:r w:rsidR="003D2EF7" w:rsidRPr="00EE0E70">
              <w:rPr>
                <w:rStyle w:val="Hyperlink"/>
                <w:noProof/>
              </w:rPr>
              <w:t>Rules of Engagement</w:t>
            </w:r>
            <w:r w:rsidR="003D2EF7">
              <w:rPr>
                <w:noProof/>
                <w:webHidden/>
              </w:rPr>
              <w:tab/>
            </w:r>
            <w:r w:rsidR="003D2EF7">
              <w:rPr>
                <w:noProof/>
                <w:webHidden/>
              </w:rPr>
              <w:fldChar w:fldCharType="begin"/>
            </w:r>
            <w:r w:rsidR="003D2EF7">
              <w:rPr>
                <w:noProof/>
                <w:webHidden/>
              </w:rPr>
              <w:instrText xml:space="preserve"> PAGEREF _Toc15046808 \h </w:instrText>
            </w:r>
            <w:r w:rsidR="003D2EF7">
              <w:rPr>
                <w:noProof/>
                <w:webHidden/>
              </w:rPr>
            </w:r>
            <w:r w:rsidR="003D2EF7">
              <w:rPr>
                <w:noProof/>
                <w:webHidden/>
              </w:rPr>
              <w:fldChar w:fldCharType="separate"/>
            </w:r>
            <w:r w:rsidR="003D2EF7">
              <w:rPr>
                <w:noProof/>
                <w:webHidden/>
              </w:rPr>
              <w:t>3</w:t>
            </w:r>
            <w:r w:rsidR="003D2EF7">
              <w:rPr>
                <w:noProof/>
                <w:webHidden/>
              </w:rPr>
              <w:fldChar w:fldCharType="end"/>
            </w:r>
          </w:hyperlink>
        </w:p>
        <w:p w14:paraId="3989384A" w14:textId="0A2AFC0F" w:rsidR="003D2EF7" w:rsidRDefault="004A0EDA">
          <w:pPr>
            <w:pStyle w:val="TOC1"/>
            <w:rPr>
              <w:rFonts w:asciiTheme="minorHAnsi" w:eastAsiaTheme="minorEastAsia" w:hAnsiTheme="minorHAnsi" w:cstheme="minorBidi"/>
              <w:noProof/>
              <w:color w:val="auto"/>
            </w:rPr>
          </w:pPr>
          <w:hyperlink w:anchor="_Toc15046809" w:history="1">
            <w:r w:rsidR="003D2EF7" w:rsidRPr="00EE0E70">
              <w:rPr>
                <w:rStyle w:val="Hyperlink"/>
                <w:noProof/>
              </w:rPr>
              <w:t>3</w:t>
            </w:r>
            <w:r w:rsidR="003D2EF7">
              <w:rPr>
                <w:rFonts w:asciiTheme="minorHAnsi" w:eastAsiaTheme="minorEastAsia" w:hAnsiTheme="minorHAnsi" w:cstheme="minorBidi"/>
                <w:noProof/>
                <w:color w:val="auto"/>
              </w:rPr>
              <w:tab/>
            </w:r>
            <w:r w:rsidR="003D2EF7" w:rsidRPr="00EE0E70">
              <w:rPr>
                <w:rStyle w:val="Hyperlink"/>
                <w:noProof/>
              </w:rPr>
              <w:t>Technical Challenges</w:t>
            </w:r>
            <w:r w:rsidR="003D2EF7">
              <w:rPr>
                <w:noProof/>
                <w:webHidden/>
              </w:rPr>
              <w:tab/>
            </w:r>
            <w:r w:rsidR="003D2EF7">
              <w:rPr>
                <w:noProof/>
                <w:webHidden/>
              </w:rPr>
              <w:fldChar w:fldCharType="begin"/>
            </w:r>
            <w:r w:rsidR="003D2EF7">
              <w:rPr>
                <w:noProof/>
                <w:webHidden/>
              </w:rPr>
              <w:instrText xml:space="preserve"> PAGEREF _Toc15046809 \h </w:instrText>
            </w:r>
            <w:r w:rsidR="003D2EF7">
              <w:rPr>
                <w:noProof/>
                <w:webHidden/>
              </w:rPr>
            </w:r>
            <w:r w:rsidR="003D2EF7">
              <w:rPr>
                <w:noProof/>
                <w:webHidden/>
              </w:rPr>
              <w:fldChar w:fldCharType="separate"/>
            </w:r>
            <w:r w:rsidR="003D2EF7">
              <w:rPr>
                <w:noProof/>
                <w:webHidden/>
              </w:rPr>
              <w:t>4</w:t>
            </w:r>
            <w:r w:rsidR="003D2EF7">
              <w:rPr>
                <w:noProof/>
                <w:webHidden/>
              </w:rPr>
              <w:fldChar w:fldCharType="end"/>
            </w:r>
          </w:hyperlink>
        </w:p>
        <w:p w14:paraId="604135D7" w14:textId="662B798C" w:rsidR="003D2EF7" w:rsidRDefault="004A0EDA">
          <w:pPr>
            <w:pStyle w:val="TOC2"/>
            <w:tabs>
              <w:tab w:val="left" w:pos="880"/>
              <w:tab w:val="right" w:leader="dot" w:pos="9016"/>
            </w:tabs>
            <w:rPr>
              <w:rFonts w:eastAsiaTheme="minorEastAsia"/>
              <w:noProof/>
              <w:color w:val="auto"/>
            </w:rPr>
          </w:pPr>
          <w:hyperlink w:anchor="_Toc15046810" w:history="1">
            <w:r w:rsidR="003D2EF7" w:rsidRPr="00EE0E70">
              <w:rPr>
                <w:rStyle w:val="Hyperlink"/>
                <w:rFonts w:cstheme="minorHAnsi"/>
                <w:noProof/>
              </w:rPr>
              <w:t>3.1</w:t>
            </w:r>
            <w:r w:rsidR="003D2EF7">
              <w:rPr>
                <w:rFonts w:eastAsiaTheme="minorEastAsia"/>
                <w:noProof/>
                <w:color w:val="auto"/>
              </w:rPr>
              <w:tab/>
            </w:r>
            <w:r w:rsidR="003D2EF7" w:rsidRPr="00EE0E70">
              <w:rPr>
                <w:rStyle w:val="Hyperlink"/>
                <w:rFonts w:cstheme="minorHAnsi"/>
                <w:noProof/>
              </w:rPr>
              <w:t>Coding Exercise</w:t>
            </w:r>
            <w:r w:rsidR="003D2EF7">
              <w:rPr>
                <w:noProof/>
                <w:webHidden/>
              </w:rPr>
              <w:tab/>
            </w:r>
            <w:r w:rsidR="003D2EF7">
              <w:rPr>
                <w:noProof/>
                <w:webHidden/>
              </w:rPr>
              <w:fldChar w:fldCharType="begin"/>
            </w:r>
            <w:r w:rsidR="003D2EF7">
              <w:rPr>
                <w:noProof/>
                <w:webHidden/>
              </w:rPr>
              <w:instrText xml:space="preserve"> PAGEREF _Toc15046810 \h </w:instrText>
            </w:r>
            <w:r w:rsidR="003D2EF7">
              <w:rPr>
                <w:noProof/>
                <w:webHidden/>
              </w:rPr>
            </w:r>
            <w:r w:rsidR="003D2EF7">
              <w:rPr>
                <w:noProof/>
                <w:webHidden/>
              </w:rPr>
              <w:fldChar w:fldCharType="separate"/>
            </w:r>
            <w:r w:rsidR="003D2EF7">
              <w:rPr>
                <w:noProof/>
                <w:webHidden/>
              </w:rPr>
              <w:t>4</w:t>
            </w:r>
            <w:r w:rsidR="003D2EF7">
              <w:rPr>
                <w:noProof/>
                <w:webHidden/>
              </w:rPr>
              <w:fldChar w:fldCharType="end"/>
            </w:r>
          </w:hyperlink>
        </w:p>
        <w:p w14:paraId="40BB5378" w14:textId="7AD88DFA" w:rsidR="003D2EF7" w:rsidRDefault="004A0EDA">
          <w:pPr>
            <w:pStyle w:val="TOC3"/>
            <w:tabs>
              <w:tab w:val="left" w:pos="1320"/>
              <w:tab w:val="right" w:leader="dot" w:pos="9016"/>
            </w:tabs>
            <w:rPr>
              <w:rFonts w:eastAsiaTheme="minorEastAsia"/>
              <w:noProof/>
              <w:color w:val="auto"/>
            </w:rPr>
          </w:pPr>
          <w:hyperlink w:anchor="_Toc15046811" w:history="1">
            <w:r w:rsidR="003D2EF7" w:rsidRPr="00EE0E70">
              <w:rPr>
                <w:rStyle w:val="Hyperlink"/>
                <w:noProof/>
              </w:rPr>
              <w:t>3.1.1</w:t>
            </w:r>
            <w:r w:rsidR="003D2EF7">
              <w:rPr>
                <w:rFonts w:eastAsiaTheme="minorEastAsia"/>
                <w:noProof/>
                <w:color w:val="auto"/>
              </w:rPr>
              <w:tab/>
            </w:r>
            <w:r w:rsidR="003D2EF7" w:rsidRPr="00EE0E70">
              <w:rPr>
                <w:rStyle w:val="Hyperlink"/>
                <w:noProof/>
              </w:rPr>
              <w:t>Input</w:t>
            </w:r>
            <w:r w:rsidR="003D2EF7">
              <w:rPr>
                <w:noProof/>
                <w:webHidden/>
              </w:rPr>
              <w:tab/>
            </w:r>
            <w:r w:rsidR="003D2EF7">
              <w:rPr>
                <w:noProof/>
                <w:webHidden/>
              </w:rPr>
              <w:fldChar w:fldCharType="begin"/>
            </w:r>
            <w:r w:rsidR="003D2EF7">
              <w:rPr>
                <w:noProof/>
                <w:webHidden/>
              </w:rPr>
              <w:instrText xml:space="preserve"> PAGEREF _Toc15046811 \h </w:instrText>
            </w:r>
            <w:r w:rsidR="003D2EF7">
              <w:rPr>
                <w:noProof/>
                <w:webHidden/>
              </w:rPr>
            </w:r>
            <w:r w:rsidR="003D2EF7">
              <w:rPr>
                <w:noProof/>
                <w:webHidden/>
              </w:rPr>
              <w:fldChar w:fldCharType="separate"/>
            </w:r>
            <w:r w:rsidR="003D2EF7">
              <w:rPr>
                <w:noProof/>
                <w:webHidden/>
              </w:rPr>
              <w:t>4</w:t>
            </w:r>
            <w:r w:rsidR="003D2EF7">
              <w:rPr>
                <w:noProof/>
                <w:webHidden/>
              </w:rPr>
              <w:fldChar w:fldCharType="end"/>
            </w:r>
          </w:hyperlink>
        </w:p>
        <w:p w14:paraId="6D7DFEAE" w14:textId="3A44C627" w:rsidR="003D2EF7" w:rsidRDefault="004A0EDA">
          <w:pPr>
            <w:pStyle w:val="TOC3"/>
            <w:tabs>
              <w:tab w:val="left" w:pos="1320"/>
              <w:tab w:val="right" w:leader="dot" w:pos="9016"/>
            </w:tabs>
            <w:rPr>
              <w:rFonts w:eastAsiaTheme="minorEastAsia"/>
              <w:noProof/>
              <w:color w:val="auto"/>
            </w:rPr>
          </w:pPr>
          <w:hyperlink w:anchor="_Toc15046812" w:history="1">
            <w:r w:rsidR="003D2EF7" w:rsidRPr="00EE0E70">
              <w:rPr>
                <w:rStyle w:val="Hyperlink"/>
                <w:noProof/>
              </w:rPr>
              <w:t>3.1.2</w:t>
            </w:r>
            <w:r w:rsidR="003D2EF7">
              <w:rPr>
                <w:rFonts w:eastAsiaTheme="minorEastAsia"/>
                <w:noProof/>
                <w:color w:val="auto"/>
              </w:rPr>
              <w:tab/>
            </w:r>
            <w:r w:rsidR="003D2EF7" w:rsidRPr="00EE0E70">
              <w:rPr>
                <w:rStyle w:val="Hyperlink"/>
                <w:noProof/>
              </w:rPr>
              <w:t>Expected Output</w:t>
            </w:r>
            <w:r w:rsidR="003D2EF7">
              <w:rPr>
                <w:noProof/>
                <w:webHidden/>
              </w:rPr>
              <w:tab/>
            </w:r>
            <w:r w:rsidR="003D2EF7">
              <w:rPr>
                <w:noProof/>
                <w:webHidden/>
              </w:rPr>
              <w:fldChar w:fldCharType="begin"/>
            </w:r>
            <w:r w:rsidR="003D2EF7">
              <w:rPr>
                <w:noProof/>
                <w:webHidden/>
              </w:rPr>
              <w:instrText xml:space="preserve"> PAGEREF _Toc15046812 \h </w:instrText>
            </w:r>
            <w:r w:rsidR="003D2EF7">
              <w:rPr>
                <w:noProof/>
                <w:webHidden/>
              </w:rPr>
            </w:r>
            <w:r w:rsidR="003D2EF7">
              <w:rPr>
                <w:noProof/>
                <w:webHidden/>
              </w:rPr>
              <w:fldChar w:fldCharType="separate"/>
            </w:r>
            <w:r w:rsidR="003D2EF7">
              <w:rPr>
                <w:noProof/>
                <w:webHidden/>
              </w:rPr>
              <w:t>4</w:t>
            </w:r>
            <w:r w:rsidR="003D2EF7">
              <w:rPr>
                <w:noProof/>
                <w:webHidden/>
              </w:rPr>
              <w:fldChar w:fldCharType="end"/>
            </w:r>
          </w:hyperlink>
        </w:p>
        <w:p w14:paraId="15A03C1F" w14:textId="334C0C09" w:rsidR="003D2EF7" w:rsidRDefault="004A0EDA">
          <w:pPr>
            <w:pStyle w:val="TOC3"/>
            <w:tabs>
              <w:tab w:val="left" w:pos="1320"/>
              <w:tab w:val="right" w:leader="dot" w:pos="9016"/>
            </w:tabs>
            <w:rPr>
              <w:rFonts w:eastAsiaTheme="minorEastAsia"/>
              <w:noProof/>
              <w:color w:val="auto"/>
            </w:rPr>
          </w:pPr>
          <w:hyperlink w:anchor="_Toc15046813" w:history="1">
            <w:r w:rsidR="003D2EF7" w:rsidRPr="00EE0E70">
              <w:rPr>
                <w:rStyle w:val="Hyperlink"/>
                <w:noProof/>
              </w:rPr>
              <w:t>3.1.3</w:t>
            </w:r>
            <w:r w:rsidR="003D2EF7">
              <w:rPr>
                <w:rFonts w:eastAsiaTheme="minorEastAsia"/>
                <w:noProof/>
                <w:color w:val="auto"/>
              </w:rPr>
              <w:tab/>
            </w:r>
            <w:r w:rsidR="003D2EF7" w:rsidRPr="00EE0E70">
              <w:rPr>
                <w:rStyle w:val="Hyperlink"/>
                <w:noProof/>
              </w:rPr>
              <w:t>Example</w:t>
            </w:r>
            <w:r w:rsidR="003D2EF7">
              <w:rPr>
                <w:noProof/>
                <w:webHidden/>
              </w:rPr>
              <w:tab/>
            </w:r>
            <w:r w:rsidR="003D2EF7">
              <w:rPr>
                <w:noProof/>
                <w:webHidden/>
              </w:rPr>
              <w:fldChar w:fldCharType="begin"/>
            </w:r>
            <w:r w:rsidR="003D2EF7">
              <w:rPr>
                <w:noProof/>
                <w:webHidden/>
              </w:rPr>
              <w:instrText xml:space="preserve"> PAGEREF _Toc15046813 \h </w:instrText>
            </w:r>
            <w:r w:rsidR="003D2EF7">
              <w:rPr>
                <w:noProof/>
                <w:webHidden/>
              </w:rPr>
            </w:r>
            <w:r w:rsidR="003D2EF7">
              <w:rPr>
                <w:noProof/>
                <w:webHidden/>
              </w:rPr>
              <w:fldChar w:fldCharType="separate"/>
            </w:r>
            <w:r w:rsidR="003D2EF7">
              <w:rPr>
                <w:noProof/>
                <w:webHidden/>
              </w:rPr>
              <w:t>4</w:t>
            </w:r>
            <w:r w:rsidR="003D2EF7">
              <w:rPr>
                <w:noProof/>
                <w:webHidden/>
              </w:rPr>
              <w:fldChar w:fldCharType="end"/>
            </w:r>
          </w:hyperlink>
        </w:p>
        <w:p w14:paraId="3F2F1BBF" w14:textId="05E443EB" w:rsidR="003D2EF7" w:rsidRDefault="004A0EDA">
          <w:pPr>
            <w:pStyle w:val="TOC2"/>
            <w:tabs>
              <w:tab w:val="left" w:pos="880"/>
              <w:tab w:val="right" w:leader="dot" w:pos="9016"/>
            </w:tabs>
            <w:rPr>
              <w:rFonts w:eastAsiaTheme="minorEastAsia"/>
              <w:noProof/>
              <w:color w:val="auto"/>
            </w:rPr>
          </w:pPr>
          <w:hyperlink w:anchor="_Toc15046814" w:history="1">
            <w:r w:rsidR="003D2EF7" w:rsidRPr="00EE0E70">
              <w:rPr>
                <w:rStyle w:val="Hyperlink"/>
                <w:noProof/>
              </w:rPr>
              <w:t>3.2</w:t>
            </w:r>
            <w:r w:rsidR="003D2EF7">
              <w:rPr>
                <w:rFonts w:eastAsiaTheme="minorEastAsia"/>
                <w:noProof/>
                <w:color w:val="auto"/>
              </w:rPr>
              <w:tab/>
            </w:r>
            <w:r w:rsidR="003D2EF7" w:rsidRPr="00EE0E70">
              <w:rPr>
                <w:rStyle w:val="Hyperlink"/>
                <w:noProof/>
              </w:rPr>
              <w:t>SQL QUERY</w:t>
            </w:r>
            <w:r w:rsidR="003D2EF7">
              <w:rPr>
                <w:noProof/>
                <w:webHidden/>
              </w:rPr>
              <w:tab/>
            </w:r>
            <w:r w:rsidR="003D2EF7">
              <w:rPr>
                <w:noProof/>
                <w:webHidden/>
              </w:rPr>
              <w:fldChar w:fldCharType="begin"/>
            </w:r>
            <w:r w:rsidR="003D2EF7">
              <w:rPr>
                <w:noProof/>
                <w:webHidden/>
              </w:rPr>
              <w:instrText xml:space="preserve"> PAGEREF _Toc15046814 \h </w:instrText>
            </w:r>
            <w:r w:rsidR="003D2EF7">
              <w:rPr>
                <w:noProof/>
                <w:webHidden/>
              </w:rPr>
            </w:r>
            <w:r w:rsidR="003D2EF7">
              <w:rPr>
                <w:noProof/>
                <w:webHidden/>
              </w:rPr>
              <w:fldChar w:fldCharType="separate"/>
            </w:r>
            <w:r w:rsidR="003D2EF7">
              <w:rPr>
                <w:noProof/>
                <w:webHidden/>
              </w:rPr>
              <w:t>5</w:t>
            </w:r>
            <w:r w:rsidR="003D2EF7">
              <w:rPr>
                <w:noProof/>
                <w:webHidden/>
              </w:rPr>
              <w:fldChar w:fldCharType="end"/>
            </w:r>
          </w:hyperlink>
        </w:p>
        <w:p w14:paraId="0D4847DB" w14:textId="69BA74CA" w:rsidR="003D2EF7" w:rsidRDefault="004A0EDA">
          <w:pPr>
            <w:pStyle w:val="TOC3"/>
            <w:tabs>
              <w:tab w:val="left" w:pos="1320"/>
              <w:tab w:val="right" w:leader="dot" w:pos="9016"/>
            </w:tabs>
            <w:rPr>
              <w:rFonts w:eastAsiaTheme="minorEastAsia"/>
              <w:noProof/>
              <w:color w:val="auto"/>
            </w:rPr>
          </w:pPr>
          <w:hyperlink w:anchor="_Toc15046815" w:history="1">
            <w:r w:rsidR="003D2EF7" w:rsidRPr="00EE0E70">
              <w:rPr>
                <w:rStyle w:val="Hyperlink"/>
                <w:noProof/>
              </w:rPr>
              <w:t>3.2.1</w:t>
            </w:r>
            <w:r w:rsidR="003D2EF7">
              <w:rPr>
                <w:rFonts w:eastAsiaTheme="minorEastAsia"/>
                <w:noProof/>
                <w:color w:val="auto"/>
              </w:rPr>
              <w:tab/>
            </w:r>
            <w:r w:rsidR="003D2EF7" w:rsidRPr="00EE0E70">
              <w:rPr>
                <w:rStyle w:val="Hyperlink"/>
                <w:noProof/>
              </w:rPr>
              <w:t>Input</w:t>
            </w:r>
            <w:r w:rsidR="003D2EF7">
              <w:rPr>
                <w:noProof/>
                <w:webHidden/>
              </w:rPr>
              <w:tab/>
            </w:r>
            <w:r w:rsidR="003D2EF7">
              <w:rPr>
                <w:noProof/>
                <w:webHidden/>
              </w:rPr>
              <w:fldChar w:fldCharType="begin"/>
            </w:r>
            <w:r w:rsidR="003D2EF7">
              <w:rPr>
                <w:noProof/>
                <w:webHidden/>
              </w:rPr>
              <w:instrText xml:space="preserve"> PAGEREF _Toc15046815 \h </w:instrText>
            </w:r>
            <w:r w:rsidR="003D2EF7">
              <w:rPr>
                <w:noProof/>
                <w:webHidden/>
              </w:rPr>
            </w:r>
            <w:r w:rsidR="003D2EF7">
              <w:rPr>
                <w:noProof/>
                <w:webHidden/>
              </w:rPr>
              <w:fldChar w:fldCharType="separate"/>
            </w:r>
            <w:r w:rsidR="003D2EF7">
              <w:rPr>
                <w:noProof/>
                <w:webHidden/>
              </w:rPr>
              <w:t>5</w:t>
            </w:r>
            <w:r w:rsidR="003D2EF7">
              <w:rPr>
                <w:noProof/>
                <w:webHidden/>
              </w:rPr>
              <w:fldChar w:fldCharType="end"/>
            </w:r>
          </w:hyperlink>
        </w:p>
        <w:p w14:paraId="28F94B64" w14:textId="4F0CBA46" w:rsidR="003D2EF7" w:rsidRDefault="004A0EDA">
          <w:pPr>
            <w:pStyle w:val="TOC3"/>
            <w:tabs>
              <w:tab w:val="left" w:pos="1320"/>
              <w:tab w:val="right" w:leader="dot" w:pos="9016"/>
            </w:tabs>
            <w:rPr>
              <w:rFonts w:eastAsiaTheme="minorEastAsia"/>
              <w:noProof/>
              <w:color w:val="auto"/>
            </w:rPr>
          </w:pPr>
          <w:hyperlink w:anchor="_Toc15046816" w:history="1">
            <w:r w:rsidR="003D2EF7" w:rsidRPr="00EE0E70">
              <w:rPr>
                <w:rStyle w:val="Hyperlink"/>
                <w:noProof/>
              </w:rPr>
              <w:t>3.2.2</w:t>
            </w:r>
            <w:r w:rsidR="003D2EF7">
              <w:rPr>
                <w:rFonts w:eastAsiaTheme="minorEastAsia"/>
                <w:noProof/>
                <w:color w:val="auto"/>
              </w:rPr>
              <w:tab/>
            </w:r>
            <w:r w:rsidR="003D2EF7" w:rsidRPr="00EE0E70">
              <w:rPr>
                <w:rStyle w:val="Hyperlink"/>
                <w:noProof/>
              </w:rPr>
              <w:t>Expected Output</w:t>
            </w:r>
            <w:r w:rsidR="003D2EF7">
              <w:rPr>
                <w:noProof/>
                <w:webHidden/>
              </w:rPr>
              <w:tab/>
            </w:r>
            <w:r w:rsidR="003D2EF7">
              <w:rPr>
                <w:noProof/>
                <w:webHidden/>
              </w:rPr>
              <w:fldChar w:fldCharType="begin"/>
            </w:r>
            <w:r w:rsidR="003D2EF7">
              <w:rPr>
                <w:noProof/>
                <w:webHidden/>
              </w:rPr>
              <w:instrText xml:space="preserve"> PAGEREF _Toc15046816 \h </w:instrText>
            </w:r>
            <w:r w:rsidR="003D2EF7">
              <w:rPr>
                <w:noProof/>
                <w:webHidden/>
              </w:rPr>
            </w:r>
            <w:r w:rsidR="003D2EF7">
              <w:rPr>
                <w:noProof/>
                <w:webHidden/>
              </w:rPr>
              <w:fldChar w:fldCharType="separate"/>
            </w:r>
            <w:r w:rsidR="003D2EF7">
              <w:rPr>
                <w:noProof/>
                <w:webHidden/>
              </w:rPr>
              <w:t>5</w:t>
            </w:r>
            <w:r w:rsidR="003D2EF7">
              <w:rPr>
                <w:noProof/>
                <w:webHidden/>
              </w:rPr>
              <w:fldChar w:fldCharType="end"/>
            </w:r>
          </w:hyperlink>
        </w:p>
        <w:p w14:paraId="7ECE02F5" w14:textId="22DECB93" w:rsidR="003D2EF7" w:rsidRDefault="004A0EDA">
          <w:pPr>
            <w:pStyle w:val="TOC3"/>
            <w:tabs>
              <w:tab w:val="left" w:pos="1320"/>
              <w:tab w:val="right" w:leader="dot" w:pos="9016"/>
            </w:tabs>
            <w:rPr>
              <w:rFonts w:eastAsiaTheme="minorEastAsia"/>
              <w:noProof/>
              <w:color w:val="auto"/>
            </w:rPr>
          </w:pPr>
          <w:hyperlink w:anchor="_Toc15046817" w:history="1">
            <w:r w:rsidR="003D2EF7" w:rsidRPr="00EE0E70">
              <w:rPr>
                <w:rStyle w:val="Hyperlink"/>
                <w:noProof/>
              </w:rPr>
              <w:t>3.2.3</w:t>
            </w:r>
            <w:r w:rsidR="003D2EF7">
              <w:rPr>
                <w:rFonts w:eastAsiaTheme="minorEastAsia"/>
                <w:noProof/>
                <w:color w:val="auto"/>
              </w:rPr>
              <w:tab/>
            </w:r>
            <w:r w:rsidR="003D2EF7" w:rsidRPr="00EE0E70">
              <w:rPr>
                <w:rStyle w:val="Hyperlink"/>
                <w:noProof/>
              </w:rPr>
              <w:t>Example</w:t>
            </w:r>
            <w:r w:rsidR="003D2EF7">
              <w:rPr>
                <w:noProof/>
                <w:webHidden/>
              </w:rPr>
              <w:tab/>
            </w:r>
            <w:r w:rsidR="003D2EF7">
              <w:rPr>
                <w:noProof/>
                <w:webHidden/>
              </w:rPr>
              <w:fldChar w:fldCharType="begin"/>
            </w:r>
            <w:r w:rsidR="003D2EF7">
              <w:rPr>
                <w:noProof/>
                <w:webHidden/>
              </w:rPr>
              <w:instrText xml:space="preserve"> PAGEREF _Toc15046817 \h </w:instrText>
            </w:r>
            <w:r w:rsidR="003D2EF7">
              <w:rPr>
                <w:noProof/>
                <w:webHidden/>
              </w:rPr>
            </w:r>
            <w:r w:rsidR="003D2EF7">
              <w:rPr>
                <w:noProof/>
                <w:webHidden/>
              </w:rPr>
              <w:fldChar w:fldCharType="separate"/>
            </w:r>
            <w:r w:rsidR="003D2EF7">
              <w:rPr>
                <w:noProof/>
                <w:webHidden/>
              </w:rPr>
              <w:t>6</w:t>
            </w:r>
            <w:r w:rsidR="003D2EF7">
              <w:rPr>
                <w:noProof/>
                <w:webHidden/>
              </w:rPr>
              <w:fldChar w:fldCharType="end"/>
            </w:r>
          </w:hyperlink>
        </w:p>
        <w:p w14:paraId="4874FCCA" w14:textId="01735076" w:rsidR="00B466E4" w:rsidRPr="00F94053" w:rsidRDefault="00B466E4">
          <w:pPr>
            <w:rPr>
              <w:rFonts w:cstheme="minorHAnsi"/>
            </w:rPr>
          </w:pPr>
          <w:r w:rsidRPr="00F94053">
            <w:rPr>
              <w:rFonts w:cstheme="minorHAnsi"/>
              <w:b/>
              <w:bCs/>
              <w:noProof/>
            </w:rPr>
            <w:fldChar w:fldCharType="end"/>
          </w:r>
        </w:p>
      </w:sdtContent>
    </w:sdt>
    <w:p w14:paraId="4B129A83" w14:textId="77777777" w:rsidR="00B466E4" w:rsidRPr="00F94053" w:rsidRDefault="00B466E4" w:rsidP="00B466E4">
      <w:pPr>
        <w:rPr>
          <w:rFonts w:cstheme="minorHAnsi"/>
          <w:lang w:val="en-GB"/>
        </w:rPr>
      </w:pPr>
    </w:p>
    <w:p w14:paraId="23BE7838" w14:textId="77777777" w:rsidR="002C1FE2" w:rsidRPr="00F94053" w:rsidRDefault="002C1FE2" w:rsidP="002C1FE2">
      <w:pPr>
        <w:rPr>
          <w:rFonts w:cstheme="minorHAnsi"/>
          <w:lang w:val="en-GB"/>
        </w:rPr>
      </w:pPr>
    </w:p>
    <w:p w14:paraId="5D16D402" w14:textId="77777777" w:rsidR="002C1FE2" w:rsidRPr="00F94053" w:rsidRDefault="002C1FE2" w:rsidP="000A3EEA">
      <w:pPr>
        <w:rPr>
          <w:rFonts w:cstheme="minorHAnsi"/>
          <w:lang w:val="en-GB"/>
        </w:rPr>
      </w:pPr>
    </w:p>
    <w:p w14:paraId="4FD03E7F" w14:textId="77777777" w:rsidR="002C1FE2" w:rsidRPr="00F94053" w:rsidRDefault="002C1FE2" w:rsidP="000A3EEA">
      <w:pPr>
        <w:rPr>
          <w:rFonts w:cstheme="minorHAnsi"/>
          <w:lang w:val="en-GB"/>
        </w:rPr>
      </w:pPr>
    </w:p>
    <w:p w14:paraId="02FA6BF3" w14:textId="3FA09B63" w:rsidR="00634342" w:rsidRDefault="00035572" w:rsidP="00E42BA4">
      <w:pPr>
        <w:pStyle w:val="Heading1"/>
        <w:spacing w:before="100" w:beforeAutospacing="1"/>
      </w:pPr>
      <w:bookmarkStart w:id="8" w:name="_Toc314131167"/>
      <w:bookmarkStart w:id="9" w:name="_Toc314132462"/>
      <w:bookmarkStart w:id="10" w:name="_Toc314133016"/>
      <w:bookmarkStart w:id="11" w:name="_Toc314135713"/>
      <w:bookmarkStart w:id="12" w:name="_Toc314136561"/>
      <w:bookmarkStart w:id="13" w:name="_Toc314136707"/>
      <w:bookmarkStart w:id="14" w:name="_Toc314151679"/>
      <w:bookmarkStart w:id="15" w:name="_Toc314130849"/>
      <w:bookmarkStart w:id="16" w:name="_Toc314131169"/>
      <w:bookmarkStart w:id="17" w:name="_Toc314132464"/>
      <w:bookmarkStart w:id="18" w:name="_Toc314133018"/>
      <w:bookmarkStart w:id="19" w:name="_Toc314135715"/>
      <w:bookmarkStart w:id="20" w:name="_Toc314136563"/>
      <w:bookmarkStart w:id="21" w:name="_Toc314136709"/>
      <w:bookmarkStart w:id="22" w:name="_Toc314151681"/>
      <w:bookmarkStart w:id="23" w:name="_Toc1504680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Instruction</w:t>
      </w:r>
      <w:bookmarkEnd w:id="23"/>
      <w:r w:rsidR="00A2329D">
        <w:t>s</w:t>
      </w:r>
    </w:p>
    <w:p w14:paraId="51DD9233" w14:textId="5428C674" w:rsidR="00035572" w:rsidRDefault="00035572" w:rsidP="00035572"/>
    <w:p w14:paraId="174594BE" w14:textId="03032D41" w:rsidR="00035572" w:rsidRDefault="00035572" w:rsidP="00035572">
      <w:pPr>
        <w:pStyle w:val="Heading2"/>
      </w:pPr>
      <w:bookmarkStart w:id="24" w:name="_Toc15046807"/>
      <w:r>
        <w:t>Welcome!</w:t>
      </w:r>
      <w:bookmarkEnd w:id="24"/>
    </w:p>
    <w:p w14:paraId="50AF63D4" w14:textId="33CC4C8A" w:rsidR="00A2329D" w:rsidRDefault="00035572" w:rsidP="00035572">
      <w:r>
        <w:t>Thank</w:t>
      </w:r>
      <w:r w:rsidR="00A2329D">
        <w:t xml:space="preserve"> you</w:t>
      </w:r>
      <w:r>
        <w:t xml:space="preserve"> for your interest in joining </w:t>
      </w:r>
      <w:r w:rsidR="00A2329D">
        <w:t>Moviri</w:t>
      </w:r>
      <w:r>
        <w:t>! Moviri is always looking for talented individual</w:t>
      </w:r>
      <w:r w:rsidR="00A2329D">
        <w:t>s</w:t>
      </w:r>
      <w:r>
        <w:t xml:space="preserve"> to join our team of Performance Engineer</w:t>
      </w:r>
      <w:r w:rsidR="00A2329D">
        <w:t>s</w:t>
      </w:r>
      <w:r>
        <w:t xml:space="preserve">. We are passionate </w:t>
      </w:r>
      <w:r w:rsidR="000D1A4A">
        <w:t>about</w:t>
      </w:r>
      <w:r>
        <w:t xml:space="preserve"> what we do, and we want to share this passion with you!</w:t>
      </w:r>
    </w:p>
    <w:p w14:paraId="3B523F1C" w14:textId="1904A11E" w:rsidR="00035572" w:rsidRDefault="00A2329D" w:rsidP="00035572">
      <w:r>
        <w:t>It is important for us to have our newcomers</w:t>
      </w:r>
      <w:r w:rsidR="00035572">
        <w:t xml:space="preserve"> </w:t>
      </w:r>
      <w:r w:rsidR="00035572" w:rsidRPr="00A2329D">
        <w:t>speak the same technical</w:t>
      </w:r>
      <w:r>
        <w:t xml:space="preserve"> </w:t>
      </w:r>
      <w:r w:rsidR="00035572" w:rsidRPr="00A2329D">
        <w:t>language.</w:t>
      </w:r>
      <w:r>
        <w:t xml:space="preserve"> To verify this, we have created </w:t>
      </w:r>
      <w:r w:rsidR="00035572">
        <w:t xml:space="preserve">a set of two tests </w:t>
      </w:r>
      <w:r>
        <w:t>for you to complete as the next step in the application process.</w:t>
      </w:r>
      <w:r w:rsidR="00035572">
        <w:t xml:space="preserve"> </w:t>
      </w:r>
    </w:p>
    <w:p w14:paraId="08183A05" w14:textId="05BA0D28" w:rsidR="000D1A4A" w:rsidRDefault="000D1A4A" w:rsidP="00035572">
      <w:r>
        <w:t xml:space="preserve">Once you completed the challenges, </w:t>
      </w:r>
      <w:r w:rsidRPr="000D1A4A">
        <w:t xml:space="preserve">please submit your results to Kemi </w:t>
      </w:r>
      <w:proofErr w:type="spellStart"/>
      <w:r w:rsidRPr="000D1A4A">
        <w:t>Fadarey</w:t>
      </w:r>
      <w:proofErr w:type="spellEnd"/>
      <w:r w:rsidRPr="000D1A4A">
        <w:t xml:space="preserve"> at </w:t>
      </w:r>
      <w:hyperlink r:id="rId9" w:history="1">
        <w:r w:rsidR="00777C3A" w:rsidRPr="00516925">
          <w:rPr>
            <w:rStyle w:val="Hyperlink"/>
          </w:rPr>
          <w:t>usjobs@moviri.com</w:t>
        </w:r>
      </w:hyperlink>
      <w:r w:rsidR="00777C3A">
        <w:t xml:space="preserve">. </w:t>
      </w:r>
    </w:p>
    <w:p w14:paraId="0E4F3D89" w14:textId="6951CB76" w:rsidR="00035572" w:rsidRDefault="00035572" w:rsidP="00035572">
      <w:r>
        <w:t>We wish you the best of luck!</w:t>
      </w:r>
    </w:p>
    <w:p w14:paraId="01F75832" w14:textId="033CAA2D" w:rsidR="00035572" w:rsidRDefault="00A2329D" w:rsidP="00035572">
      <w:pPr>
        <w:jc w:val="right"/>
      </w:pPr>
      <w:r>
        <w:t>-</w:t>
      </w:r>
      <w:r w:rsidR="00035572">
        <w:t>Moviri Team</w:t>
      </w:r>
    </w:p>
    <w:p w14:paraId="60DEDFAF" w14:textId="61382A1E" w:rsidR="00035572" w:rsidRDefault="00035572" w:rsidP="00035572">
      <w:pPr>
        <w:jc w:val="right"/>
      </w:pPr>
    </w:p>
    <w:p w14:paraId="42B4B02B" w14:textId="28D73159" w:rsidR="00035572" w:rsidRDefault="00035572" w:rsidP="00035572">
      <w:pPr>
        <w:jc w:val="right"/>
      </w:pPr>
    </w:p>
    <w:p w14:paraId="628CE0FF" w14:textId="77777777" w:rsidR="00035572" w:rsidRDefault="00035572" w:rsidP="00035572">
      <w:pPr>
        <w:jc w:val="right"/>
      </w:pPr>
    </w:p>
    <w:p w14:paraId="133C4C9E" w14:textId="5AF51518" w:rsidR="00035572" w:rsidRDefault="00035572" w:rsidP="00035572">
      <w:pPr>
        <w:pStyle w:val="Heading2"/>
      </w:pPr>
      <w:bookmarkStart w:id="25" w:name="_Toc15046808"/>
      <w:r>
        <w:t>Rules of Engagement</w:t>
      </w:r>
      <w:bookmarkEnd w:id="25"/>
    </w:p>
    <w:p w14:paraId="0737234C" w14:textId="2D7CB672" w:rsidR="00035572" w:rsidRDefault="004C5EAC" w:rsidP="004C5EAC">
      <w:pPr>
        <w:rPr>
          <w:lang w:val="en-GB"/>
        </w:rPr>
      </w:pPr>
      <w:r>
        <w:rPr>
          <w:lang w:val="en-GB"/>
        </w:rPr>
        <w:t xml:space="preserve">The sections below contain two exercises that </w:t>
      </w:r>
      <w:r w:rsidR="00861594">
        <w:rPr>
          <w:lang w:val="en-GB"/>
        </w:rPr>
        <w:t>must be completed within 7 days</w:t>
      </w:r>
      <w:r>
        <w:rPr>
          <w:lang w:val="en-GB"/>
        </w:rPr>
        <w:t>.</w:t>
      </w:r>
    </w:p>
    <w:p w14:paraId="7BBF6F36" w14:textId="4952353C" w:rsidR="004C5EAC" w:rsidRDefault="004C5EAC" w:rsidP="004C5EAC">
      <w:pPr>
        <w:pStyle w:val="ListParagraph"/>
        <w:numPr>
          <w:ilvl w:val="0"/>
          <w:numId w:val="7"/>
        </w:numPr>
        <w:jc w:val="left"/>
        <w:rPr>
          <w:lang w:val="en-GB"/>
        </w:rPr>
      </w:pPr>
      <w:r>
        <w:rPr>
          <w:lang w:val="en-GB"/>
        </w:rPr>
        <w:t>For the CODING EXERCISE, you will be asked to create a small procedure combining information from two CSV files. You can develop the source code in any coding language (Java is preferred</w:t>
      </w:r>
      <w:r w:rsidR="00B00310">
        <w:rPr>
          <w:lang w:val="en-GB"/>
        </w:rPr>
        <w:t>, R is not admitted as an option</w:t>
      </w:r>
      <w:r>
        <w:rPr>
          <w:lang w:val="en-GB"/>
        </w:rPr>
        <w:t>)</w:t>
      </w:r>
      <w:r w:rsidR="00517A39">
        <w:rPr>
          <w:lang w:val="en-GB"/>
        </w:rPr>
        <w:t xml:space="preserve"> without </w:t>
      </w:r>
      <w:r w:rsidR="00476F44">
        <w:rPr>
          <w:lang w:val="en-GB"/>
        </w:rPr>
        <w:t>using</w:t>
      </w:r>
      <w:r w:rsidR="00517A39">
        <w:rPr>
          <w:lang w:val="en-GB"/>
        </w:rPr>
        <w:t xml:space="preserve"> any external Framework (</w:t>
      </w:r>
      <w:proofErr w:type="gramStart"/>
      <w:r w:rsidR="00517A39">
        <w:rPr>
          <w:lang w:val="en-GB"/>
        </w:rPr>
        <w:t>e.g.</w:t>
      </w:r>
      <w:proofErr w:type="gramEnd"/>
      <w:r w:rsidR="00517A39">
        <w:rPr>
          <w:lang w:val="en-GB"/>
        </w:rPr>
        <w:t xml:space="preserve"> Pandas)</w:t>
      </w:r>
      <w:r>
        <w:rPr>
          <w:lang w:val="en-GB"/>
        </w:rPr>
        <w:t>. To complete the assignment, you need to shar</w:t>
      </w:r>
      <w:r w:rsidR="00861594">
        <w:rPr>
          <w:lang w:val="en-GB"/>
        </w:rPr>
        <w:t>e the following with us:</w:t>
      </w:r>
    </w:p>
    <w:p w14:paraId="330BA6AA" w14:textId="3FE2BB83" w:rsidR="004C5EAC" w:rsidRDefault="004C5EAC" w:rsidP="004C5EAC">
      <w:pPr>
        <w:pStyle w:val="ListParagraph"/>
        <w:numPr>
          <w:ilvl w:val="1"/>
          <w:numId w:val="7"/>
        </w:numPr>
        <w:jc w:val="left"/>
        <w:rPr>
          <w:lang w:val="en-GB"/>
        </w:rPr>
      </w:pPr>
      <w:r>
        <w:rPr>
          <w:lang w:val="en-GB"/>
        </w:rPr>
        <w:t>The Source Code of the procedure that you created</w:t>
      </w:r>
    </w:p>
    <w:p w14:paraId="7840719E" w14:textId="0A3FDF10" w:rsidR="004C5EAC" w:rsidRDefault="004C5EAC" w:rsidP="004C5EAC">
      <w:pPr>
        <w:pStyle w:val="ListParagraph"/>
        <w:numPr>
          <w:ilvl w:val="1"/>
          <w:numId w:val="7"/>
        </w:numPr>
        <w:jc w:val="left"/>
        <w:rPr>
          <w:lang w:val="en-GB"/>
        </w:rPr>
      </w:pPr>
      <w:r>
        <w:rPr>
          <w:lang w:val="en-GB"/>
        </w:rPr>
        <w:t>A screenshot showing the procedure output</w:t>
      </w:r>
    </w:p>
    <w:p w14:paraId="4F5D194A" w14:textId="18CF974F" w:rsidR="004C5EAC" w:rsidRDefault="004C5EAC" w:rsidP="004C5EAC">
      <w:pPr>
        <w:pStyle w:val="ListParagraph"/>
        <w:numPr>
          <w:ilvl w:val="0"/>
          <w:numId w:val="7"/>
        </w:numPr>
        <w:jc w:val="left"/>
        <w:rPr>
          <w:lang w:val="en-GB"/>
        </w:rPr>
      </w:pPr>
      <w:r>
        <w:rPr>
          <w:lang w:val="en-GB"/>
        </w:rPr>
        <w:t xml:space="preserve">For the SQL QUERY EXERCISE, you will be asked to create a SQL query and execute that on </w:t>
      </w:r>
      <w:r w:rsidR="005556F0">
        <w:rPr>
          <w:lang w:val="en-GB"/>
        </w:rPr>
        <w:t>an</w:t>
      </w:r>
      <w:r>
        <w:rPr>
          <w:lang w:val="en-GB"/>
        </w:rPr>
        <w:t xml:space="preserve"> SQLite database that we will provide </w:t>
      </w:r>
      <w:r w:rsidR="00861594">
        <w:rPr>
          <w:lang w:val="en-GB"/>
        </w:rPr>
        <w:t xml:space="preserve">to </w:t>
      </w:r>
      <w:r>
        <w:rPr>
          <w:lang w:val="en-GB"/>
        </w:rPr>
        <w:t xml:space="preserve">you. To complete the assignment, you need to share </w:t>
      </w:r>
      <w:r w:rsidR="00861594">
        <w:rPr>
          <w:lang w:val="en-GB"/>
        </w:rPr>
        <w:t>the following with us:</w:t>
      </w:r>
    </w:p>
    <w:p w14:paraId="4EC56D6D" w14:textId="4A9B8E7F" w:rsidR="004C5EAC" w:rsidRDefault="004C5EAC" w:rsidP="004C5EAC">
      <w:pPr>
        <w:pStyle w:val="ListParagraph"/>
        <w:numPr>
          <w:ilvl w:val="1"/>
          <w:numId w:val="7"/>
        </w:numPr>
        <w:jc w:val="left"/>
        <w:rPr>
          <w:lang w:val="en-GB"/>
        </w:rPr>
      </w:pPr>
      <w:r>
        <w:rPr>
          <w:lang w:val="en-GB"/>
        </w:rPr>
        <w:t>The SQL Query that you created for the assignment</w:t>
      </w:r>
    </w:p>
    <w:p w14:paraId="4CB66C96" w14:textId="39D76020" w:rsidR="004C5EAC" w:rsidRDefault="004C5EAC" w:rsidP="004C5EAC">
      <w:pPr>
        <w:pStyle w:val="ListParagraph"/>
        <w:numPr>
          <w:ilvl w:val="1"/>
          <w:numId w:val="7"/>
        </w:numPr>
        <w:jc w:val="left"/>
        <w:rPr>
          <w:lang w:val="en-GB"/>
        </w:rPr>
      </w:pPr>
      <w:r>
        <w:rPr>
          <w:lang w:val="en-GB"/>
        </w:rPr>
        <w:t>A screenshot showing the output of the executed SQL Query</w:t>
      </w:r>
    </w:p>
    <w:p w14:paraId="168F7F53" w14:textId="77777777" w:rsidR="004C5EAC" w:rsidRPr="004C5EAC" w:rsidRDefault="004C5EAC" w:rsidP="004C5EAC">
      <w:pPr>
        <w:rPr>
          <w:lang w:val="en-GB"/>
        </w:rPr>
      </w:pPr>
    </w:p>
    <w:p w14:paraId="743E51CF" w14:textId="4A5596B0" w:rsidR="00035572" w:rsidRPr="00035572" w:rsidRDefault="00035572" w:rsidP="00035572">
      <w:pPr>
        <w:pStyle w:val="Heading1"/>
      </w:pPr>
      <w:bookmarkStart w:id="26" w:name="_Toc15046809"/>
      <w:r>
        <w:lastRenderedPageBreak/>
        <w:t>Technical Challenges</w:t>
      </w:r>
      <w:bookmarkEnd w:id="26"/>
    </w:p>
    <w:p w14:paraId="5C0C0CA3" w14:textId="6E04C01B" w:rsidR="00B466E4" w:rsidRDefault="00035572" w:rsidP="00B466E4">
      <w:pPr>
        <w:pStyle w:val="Heading2"/>
        <w:rPr>
          <w:rFonts w:asciiTheme="minorHAnsi" w:hAnsiTheme="minorHAnsi" w:cstheme="minorHAnsi"/>
        </w:rPr>
      </w:pPr>
      <w:bookmarkStart w:id="27" w:name="_Toc15046810"/>
      <w:r>
        <w:rPr>
          <w:rFonts w:asciiTheme="minorHAnsi" w:hAnsiTheme="minorHAnsi" w:cstheme="minorHAnsi"/>
        </w:rPr>
        <w:t>Coding</w:t>
      </w:r>
      <w:r w:rsidR="004C5EAC">
        <w:rPr>
          <w:rFonts w:asciiTheme="minorHAnsi" w:hAnsiTheme="minorHAnsi" w:cstheme="minorHAnsi"/>
        </w:rPr>
        <w:t xml:space="preserve"> Exercise</w:t>
      </w:r>
      <w:bookmarkEnd w:id="27"/>
    </w:p>
    <w:p w14:paraId="0ECDC433" w14:textId="59D42974" w:rsidR="004C5EAC" w:rsidRDefault="004C5EAC" w:rsidP="004C5EAC">
      <w:pPr>
        <w:rPr>
          <w:lang w:val="en-GB"/>
        </w:rPr>
      </w:pPr>
      <w:r>
        <w:rPr>
          <w:lang w:val="en-GB"/>
        </w:rPr>
        <w:t>This section contains the CODING EXERCISE</w:t>
      </w:r>
      <w:r>
        <w:rPr>
          <w:rFonts w:ascii="Calibri" w:eastAsia="Calibri" w:hAnsi="Calibri" w:cs="Times New Roman"/>
          <w:lang w:val="en-GB"/>
        </w:rPr>
        <w:t xml:space="preserve">. For this assignment, </w:t>
      </w:r>
      <w:r>
        <w:rPr>
          <w:lang w:val="en-GB"/>
        </w:rPr>
        <w:t>you will be asked to create a small procedure combining information from two CSV files</w:t>
      </w:r>
      <w:r w:rsidR="00517A39" w:rsidRPr="00517A39">
        <w:rPr>
          <w:lang w:val="en-GB"/>
        </w:rPr>
        <w:t xml:space="preserve"> </w:t>
      </w:r>
      <w:r w:rsidR="00517A39">
        <w:rPr>
          <w:lang w:val="en-GB"/>
        </w:rPr>
        <w:t>You can develop the source code in any coding language (Java is preferred</w:t>
      </w:r>
      <w:r w:rsidR="00B00310">
        <w:rPr>
          <w:lang w:val="en-GB"/>
        </w:rPr>
        <w:t>, R is not admitted as an option</w:t>
      </w:r>
      <w:r w:rsidR="00517A39">
        <w:rPr>
          <w:lang w:val="en-GB"/>
        </w:rPr>
        <w:t xml:space="preserve">) without </w:t>
      </w:r>
      <w:r w:rsidR="00476F44">
        <w:rPr>
          <w:lang w:val="en-GB"/>
        </w:rPr>
        <w:t>using</w:t>
      </w:r>
      <w:r w:rsidR="00517A39">
        <w:rPr>
          <w:lang w:val="en-GB"/>
        </w:rPr>
        <w:t xml:space="preserve"> any external Framework (</w:t>
      </w:r>
      <w:proofErr w:type="gramStart"/>
      <w:r w:rsidR="00517A39">
        <w:rPr>
          <w:lang w:val="en-GB"/>
        </w:rPr>
        <w:t>e.g.</w:t>
      </w:r>
      <w:proofErr w:type="gramEnd"/>
      <w:r w:rsidR="00517A39">
        <w:rPr>
          <w:lang w:val="en-GB"/>
        </w:rPr>
        <w:t xml:space="preserve"> Pandas)</w:t>
      </w:r>
      <w:r>
        <w:rPr>
          <w:lang w:val="en-GB"/>
        </w:rPr>
        <w:t xml:space="preserve">. To complete the assignment, you need to share </w:t>
      </w:r>
      <w:r w:rsidR="00861594">
        <w:rPr>
          <w:lang w:val="en-GB"/>
        </w:rPr>
        <w:t>the following with us</w:t>
      </w:r>
      <w:r w:rsidR="00F12112">
        <w:rPr>
          <w:lang w:val="en-GB"/>
        </w:rPr>
        <w:t>:</w:t>
      </w:r>
    </w:p>
    <w:p w14:paraId="06EC8424" w14:textId="77777777" w:rsidR="004C5EAC" w:rsidRDefault="004C5EAC" w:rsidP="004C5EAC">
      <w:pPr>
        <w:pStyle w:val="ListParagraph"/>
        <w:numPr>
          <w:ilvl w:val="0"/>
          <w:numId w:val="7"/>
        </w:numPr>
        <w:jc w:val="left"/>
        <w:rPr>
          <w:lang w:val="en-GB"/>
        </w:rPr>
      </w:pPr>
      <w:r>
        <w:rPr>
          <w:lang w:val="en-GB"/>
        </w:rPr>
        <w:t>The Source Code of the procedure that you created</w:t>
      </w:r>
    </w:p>
    <w:p w14:paraId="3A96019D" w14:textId="77777777" w:rsidR="004C5EAC" w:rsidRDefault="004C5EAC" w:rsidP="004C5EAC">
      <w:pPr>
        <w:pStyle w:val="ListParagraph"/>
        <w:numPr>
          <w:ilvl w:val="0"/>
          <w:numId w:val="7"/>
        </w:numPr>
        <w:jc w:val="left"/>
        <w:rPr>
          <w:lang w:val="en-GB"/>
        </w:rPr>
      </w:pPr>
      <w:r>
        <w:rPr>
          <w:lang w:val="en-GB"/>
        </w:rPr>
        <w:t>A screenshot showing the procedure output</w:t>
      </w:r>
    </w:p>
    <w:p w14:paraId="2BA6DF5E" w14:textId="5EC6AA3A" w:rsidR="004C5EAC" w:rsidRDefault="004C5EAC" w:rsidP="004C5EAC">
      <w:pPr>
        <w:pStyle w:val="Heading3"/>
      </w:pPr>
      <w:bookmarkStart w:id="28" w:name="_Toc15046811"/>
      <w:r>
        <w:t>Input</w:t>
      </w:r>
      <w:bookmarkEnd w:id="28"/>
    </w:p>
    <w:p w14:paraId="2BB46421" w14:textId="6BC4C9F7" w:rsidR="004C5EAC" w:rsidRDefault="004C5EAC" w:rsidP="004C5EAC">
      <w:pPr>
        <w:rPr>
          <w:lang w:val="en-GB"/>
        </w:rPr>
      </w:pPr>
      <w:r>
        <w:rPr>
          <w:lang w:val="en-GB"/>
        </w:rPr>
        <w:t>In the shared archive file, you will find two CSV (Comma Separated Values) files</w:t>
      </w:r>
      <w:r w:rsidR="00F9501F">
        <w:rPr>
          <w:lang w:val="en-GB"/>
        </w:rPr>
        <w:t>.</w:t>
      </w:r>
    </w:p>
    <w:p w14:paraId="273D4FF9" w14:textId="788C5DB8" w:rsidR="004C5EAC" w:rsidRDefault="004C5EAC" w:rsidP="004C5EAC">
      <w:pPr>
        <w:pStyle w:val="ListParagraph"/>
        <w:numPr>
          <w:ilvl w:val="0"/>
          <w:numId w:val="9"/>
        </w:numPr>
        <w:jc w:val="left"/>
        <w:rPr>
          <w:lang w:val="en-GB"/>
        </w:rPr>
      </w:pPr>
      <w:r>
        <w:rPr>
          <w:lang w:val="en-GB"/>
        </w:rPr>
        <w:t>A file named “</w:t>
      </w:r>
      <w:r w:rsidRPr="004C5EAC">
        <w:rPr>
          <w:i/>
          <w:iCs/>
          <w:lang w:val="en-GB"/>
        </w:rPr>
        <w:t>bandwidth.csv</w:t>
      </w:r>
      <w:r>
        <w:rPr>
          <w:lang w:val="en-GB"/>
        </w:rPr>
        <w:t>”, containing the Bandwidth information for a set of Network Interfaces. A Network Interface is identified by the couple [server, network interface name]</w:t>
      </w:r>
    </w:p>
    <w:p w14:paraId="3BF45381" w14:textId="0CE35C45" w:rsidR="004C5EAC" w:rsidRPr="004C5EAC" w:rsidRDefault="004C5EAC" w:rsidP="004C5EAC">
      <w:pPr>
        <w:pStyle w:val="ListParagraph"/>
        <w:numPr>
          <w:ilvl w:val="0"/>
          <w:numId w:val="9"/>
        </w:numPr>
        <w:jc w:val="left"/>
        <w:rPr>
          <w:lang w:val="en-GB"/>
        </w:rPr>
      </w:pPr>
      <w:r>
        <w:rPr>
          <w:lang w:val="en-GB"/>
        </w:rPr>
        <w:t>A file named “</w:t>
      </w:r>
      <w:r w:rsidRPr="004C5EAC">
        <w:rPr>
          <w:i/>
          <w:iCs/>
          <w:lang w:val="en-GB"/>
        </w:rPr>
        <w:t>netbitrate.csv</w:t>
      </w:r>
      <w:r>
        <w:rPr>
          <w:lang w:val="en-GB"/>
        </w:rPr>
        <w:t>”, containing the Network Bit Rate registered for the same set of Network Interfaces over a period. A Network Interface is identified by the couple [server, network interface name]</w:t>
      </w:r>
    </w:p>
    <w:p w14:paraId="76A58CF1" w14:textId="5408BC0C" w:rsidR="004C5EAC" w:rsidRPr="004C5EAC" w:rsidRDefault="004C5EAC" w:rsidP="004C5EAC">
      <w:pPr>
        <w:pStyle w:val="Heading3"/>
      </w:pPr>
      <w:bookmarkStart w:id="29" w:name="_Toc15046812"/>
      <w:r>
        <w:t>Expected Output</w:t>
      </w:r>
      <w:bookmarkEnd w:id="29"/>
    </w:p>
    <w:p w14:paraId="3744CC16" w14:textId="7784F4C6" w:rsidR="004C5EAC" w:rsidRDefault="004C5EAC" w:rsidP="004C5EAC">
      <w:pPr>
        <w:contextualSpacing/>
        <w:rPr>
          <w:lang w:val="en-GB"/>
        </w:rPr>
      </w:pPr>
      <w:r>
        <w:rPr>
          <w:lang w:val="en-GB"/>
        </w:rPr>
        <w:t>You are asked to develop a small procedure that, given the two CSV file</w:t>
      </w:r>
      <w:r w:rsidR="00F9501F">
        <w:rPr>
          <w:lang w:val="en-GB"/>
        </w:rPr>
        <w:t>s</w:t>
      </w:r>
      <w:r>
        <w:rPr>
          <w:lang w:val="en-GB"/>
        </w:rPr>
        <w:t>, calculates the Network Bandwidth Utilization for every line in the “</w:t>
      </w:r>
      <w:r w:rsidRPr="004C5EAC">
        <w:rPr>
          <w:i/>
          <w:iCs/>
          <w:lang w:val="en-GB"/>
        </w:rPr>
        <w:t>netbitrate.csv</w:t>
      </w:r>
      <w:r>
        <w:rPr>
          <w:lang w:val="en-GB"/>
        </w:rPr>
        <w:t>” file. The Network Bandwidth Utilization of an interface is calculated as the Network Bit Rate divided by its Bandwidth. The procedure needs to print the results on the standard output according to the following format:</w:t>
      </w:r>
    </w:p>
    <w:p w14:paraId="65039F50" w14:textId="2311AD64" w:rsidR="004C5EAC" w:rsidRDefault="004C5EAC" w:rsidP="004C5EAC">
      <w:pPr>
        <w:contextualSpacing/>
      </w:pPr>
    </w:p>
    <w:p w14:paraId="0343CFA1" w14:textId="77777777" w:rsidR="004C5EAC" w:rsidRPr="004C5EAC" w:rsidRDefault="004C5EAC" w:rsidP="004C5EAC">
      <w:pPr>
        <w:contextualSpacing/>
        <w:jc w:val="center"/>
        <w:rPr>
          <w:i/>
          <w:iCs/>
        </w:rPr>
      </w:pPr>
      <w:r w:rsidRPr="004C5EAC">
        <w:rPr>
          <w:i/>
          <w:iCs/>
        </w:rPr>
        <w:t>Timestamp | Server | Network Interface | Network bit rate / Bandwidth</w:t>
      </w:r>
    </w:p>
    <w:p w14:paraId="63A3B6B0" w14:textId="7D9DA075" w:rsidR="004C5EAC" w:rsidRDefault="004C5EAC" w:rsidP="004C5EAC">
      <w:pPr>
        <w:rPr>
          <w:lang w:val="en-GB"/>
        </w:rPr>
      </w:pPr>
    </w:p>
    <w:p w14:paraId="5E7D861B" w14:textId="5D08B897" w:rsidR="004C5EAC" w:rsidRPr="00A7228A" w:rsidRDefault="004C5EAC" w:rsidP="004C5EAC">
      <w:pPr>
        <w:rPr>
          <w:i/>
          <w:iCs/>
        </w:rPr>
      </w:pPr>
      <w:r>
        <w:rPr>
          <w:i/>
          <w:iCs/>
        </w:rPr>
        <w:t xml:space="preserve">Hint: Please ensure that your solution </w:t>
      </w:r>
      <w:r w:rsidR="005556F0">
        <w:rPr>
          <w:i/>
          <w:iCs/>
        </w:rPr>
        <w:t>considers</w:t>
      </w:r>
      <w:r>
        <w:rPr>
          <w:i/>
          <w:iCs/>
        </w:rPr>
        <w:t xml:space="preserve"> floating point numbers</w:t>
      </w:r>
    </w:p>
    <w:p w14:paraId="64919960" w14:textId="4C61D984" w:rsidR="004C5EAC" w:rsidRPr="004C5EAC" w:rsidRDefault="004C5EAC" w:rsidP="004C5EAC">
      <w:pPr>
        <w:pStyle w:val="Heading3"/>
      </w:pPr>
      <w:bookmarkStart w:id="30" w:name="_Toc15046813"/>
      <w:r>
        <w:t>Example</w:t>
      </w:r>
      <w:bookmarkEnd w:id="30"/>
      <w:r>
        <w:t xml:space="preserve"> </w:t>
      </w:r>
    </w:p>
    <w:p w14:paraId="141C1170" w14:textId="77777777" w:rsidR="004C5EAC" w:rsidRPr="00B145A6" w:rsidRDefault="004C5EAC" w:rsidP="004C5EAC">
      <w:pPr>
        <w:contextualSpacing/>
        <w:rPr>
          <w:b/>
          <w:bCs/>
        </w:rPr>
      </w:pPr>
      <w:r w:rsidRPr="00B145A6">
        <w:rPr>
          <w:b/>
          <w:bCs/>
        </w:rPr>
        <w:t>Inputs:</w:t>
      </w:r>
    </w:p>
    <w:p w14:paraId="13D5C1D1" w14:textId="253960C1" w:rsidR="004C5EAC" w:rsidRDefault="004C5EAC" w:rsidP="004C5EAC">
      <w:pPr>
        <w:contextualSpacing/>
      </w:pPr>
      <w:r>
        <w:t>File: “bandwidth.csv”</w:t>
      </w:r>
    </w:p>
    <w:p w14:paraId="2541A461" w14:textId="7EF68493" w:rsidR="004C5EAC" w:rsidRDefault="004C5EAC" w:rsidP="004C5EAC">
      <w:pPr>
        <w:pBdr>
          <w:top w:val="single" w:sz="4" w:space="1" w:color="auto"/>
          <w:left w:val="single" w:sz="4" w:space="4" w:color="auto"/>
          <w:bottom w:val="single" w:sz="4" w:space="1" w:color="auto"/>
          <w:right w:val="single" w:sz="4" w:space="4" w:color="auto"/>
        </w:pBdr>
        <w:contextualSpacing/>
      </w:pPr>
      <w:r>
        <w:t xml:space="preserve">Server, </w:t>
      </w:r>
      <w:proofErr w:type="spellStart"/>
      <w:r>
        <w:t>InterfaceName</w:t>
      </w:r>
      <w:proofErr w:type="spellEnd"/>
      <w:r>
        <w:t>, Bandwidth</w:t>
      </w:r>
    </w:p>
    <w:p w14:paraId="0A793763" w14:textId="77777777" w:rsidR="004C5EAC" w:rsidRDefault="004C5EAC" w:rsidP="004C5EAC">
      <w:pPr>
        <w:pBdr>
          <w:top w:val="single" w:sz="4" w:space="1" w:color="auto"/>
          <w:left w:val="single" w:sz="4" w:space="4" w:color="auto"/>
          <w:bottom w:val="single" w:sz="4" w:space="1" w:color="auto"/>
          <w:right w:val="single" w:sz="4" w:space="4" w:color="auto"/>
        </w:pBdr>
        <w:contextualSpacing/>
      </w:pPr>
      <w:r>
        <w:t>server</w:t>
      </w:r>
      <w:proofErr w:type="gramStart"/>
      <w:r>
        <w:t>1,eth</w:t>
      </w:r>
      <w:proofErr w:type="gramEnd"/>
      <w:r>
        <w:t>0,10</w:t>
      </w:r>
    </w:p>
    <w:p w14:paraId="674E76E0" w14:textId="77777777" w:rsidR="004C5EAC" w:rsidRDefault="004C5EAC" w:rsidP="004C5EAC">
      <w:pPr>
        <w:pBdr>
          <w:top w:val="single" w:sz="4" w:space="1" w:color="auto"/>
          <w:left w:val="single" w:sz="4" w:space="4" w:color="auto"/>
          <w:bottom w:val="single" w:sz="4" w:space="1" w:color="auto"/>
          <w:right w:val="single" w:sz="4" w:space="4" w:color="auto"/>
        </w:pBdr>
        <w:contextualSpacing/>
      </w:pPr>
      <w:r>
        <w:t>server</w:t>
      </w:r>
      <w:proofErr w:type="gramStart"/>
      <w:r>
        <w:t>1,eth</w:t>
      </w:r>
      <w:proofErr w:type="gramEnd"/>
      <w:r>
        <w:t>1,20</w:t>
      </w:r>
    </w:p>
    <w:p w14:paraId="48336C21" w14:textId="77777777" w:rsidR="004C5EAC" w:rsidRDefault="004C5EAC" w:rsidP="004C5EAC">
      <w:pPr>
        <w:pBdr>
          <w:top w:val="single" w:sz="4" w:space="1" w:color="auto"/>
          <w:left w:val="single" w:sz="4" w:space="4" w:color="auto"/>
          <w:bottom w:val="single" w:sz="4" w:space="1" w:color="auto"/>
          <w:right w:val="single" w:sz="4" w:space="4" w:color="auto"/>
        </w:pBdr>
        <w:contextualSpacing/>
      </w:pPr>
      <w:r>
        <w:t>server</w:t>
      </w:r>
      <w:proofErr w:type="gramStart"/>
      <w:r>
        <w:t>2,eth</w:t>
      </w:r>
      <w:proofErr w:type="gramEnd"/>
      <w:r>
        <w:t>0,10</w:t>
      </w:r>
    </w:p>
    <w:p w14:paraId="77C81862" w14:textId="77777777" w:rsidR="004C5EAC" w:rsidRDefault="004C5EAC" w:rsidP="004C5EAC">
      <w:pPr>
        <w:contextualSpacing/>
      </w:pPr>
    </w:p>
    <w:p w14:paraId="1F88DEEC" w14:textId="693AD060" w:rsidR="004C5EAC" w:rsidRDefault="004C5EAC" w:rsidP="004C5EAC">
      <w:pPr>
        <w:contextualSpacing/>
      </w:pPr>
      <w:r>
        <w:t>File: “netbitrate.csv”</w:t>
      </w:r>
    </w:p>
    <w:p w14:paraId="3C980FCA" w14:textId="343DE8A5" w:rsidR="004C5EAC" w:rsidRDefault="004C5EAC" w:rsidP="004C5EAC">
      <w:pPr>
        <w:pBdr>
          <w:top w:val="single" w:sz="4" w:space="1" w:color="auto"/>
          <w:left w:val="single" w:sz="4" w:space="4" w:color="auto"/>
          <w:bottom w:val="single" w:sz="4" w:space="1" w:color="auto"/>
          <w:right w:val="single" w:sz="4" w:space="4" w:color="auto"/>
        </w:pBdr>
        <w:contextualSpacing/>
      </w:pPr>
      <w:r>
        <w:t xml:space="preserve">Timestamp, Server, </w:t>
      </w:r>
      <w:proofErr w:type="spellStart"/>
      <w:r>
        <w:t>InterfaceName</w:t>
      </w:r>
      <w:proofErr w:type="spellEnd"/>
      <w:r>
        <w:t xml:space="preserve">, </w:t>
      </w:r>
      <w:proofErr w:type="spellStart"/>
      <w:r w:rsidR="00F12112">
        <w:t>NetBitRate</w:t>
      </w:r>
      <w:proofErr w:type="spellEnd"/>
    </w:p>
    <w:p w14:paraId="3D9FA03D" w14:textId="1058E00D" w:rsidR="004C5EAC" w:rsidRDefault="004C5EAC" w:rsidP="004C5EAC">
      <w:pPr>
        <w:pBdr>
          <w:top w:val="single" w:sz="4" w:space="1" w:color="auto"/>
          <w:left w:val="single" w:sz="4" w:space="4" w:color="auto"/>
          <w:bottom w:val="single" w:sz="4" w:space="1" w:color="auto"/>
          <w:right w:val="single" w:sz="4" w:space="4" w:color="auto"/>
        </w:pBdr>
        <w:contextualSpacing/>
      </w:pPr>
      <w:r>
        <w:t xml:space="preserve">2019-07-08 </w:t>
      </w:r>
      <w:proofErr w:type="gramStart"/>
      <w:r>
        <w:t>21:53:27,server</w:t>
      </w:r>
      <w:proofErr w:type="gramEnd"/>
      <w:r>
        <w:t>1,eth1,100</w:t>
      </w:r>
    </w:p>
    <w:p w14:paraId="2FD31F6D" w14:textId="77777777" w:rsidR="004C5EAC" w:rsidRDefault="004C5EAC" w:rsidP="004C5EAC">
      <w:pPr>
        <w:pBdr>
          <w:top w:val="single" w:sz="4" w:space="1" w:color="auto"/>
          <w:left w:val="single" w:sz="4" w:space="4" w:color="auto"/>
          <w:bottom w:val="single" w:sz="4" w:space="1" w:color="auto"/>
          <w:right w:val="single" w:sz="4" w:space="4" w:color="auto"/>
        </w:pBdr>
        <w:contextualSpacing/>
      </w:pPr>
      <w:r>
        <w:t xml:space="preserve">2019-07-06 </w:t>
      </w:r>
      <w:proofErr w:type="gramStart"/>
      <w:r>
        <w:t>23:10:54,server</w:t>
      </w:r>
      <w:proofErr w:type="gramEnd"/>
      <w:r>
        <w:t>1,eth0,200</w:t>
      </w:r>
    </w:p>
    <w:p w14:paraId="51695537" w14:textId="77777777" w:rsidR="004C5EAC" w:rsidRDefault="004C5EAC" w:rsidP="004C5EAC">
      <w:pPr>
        <w:pBdr>
          <w:top w:val="single" w:sz="4" w:space="1" w:color="auto"/>
          <w:left w:val="single" w:sz="4" w:space="4" w:color="auto"/>
          <w:bottom w:val="single" w:sz="4" w:space="1" w:color="auto"/>
          <w:right w:val="single" w:sz="4" w:space="4" w:color="auto"/>
        </w:pBdr>
        <w:contextualSpacing/>
      </w:pPr>
      <w:r>
        <w:t xml:space="preserve">2019-05-10 </w:t>
      </w:r>
      <w:proofErr w:type="gramStart"/>
      <w:r>
        <w:t>03:36:22,server</w:t>
      </w:r>
      <w:proofErr w:type="gramEnd"/>
      <w:r>
        <w:t>2,eth0,150</w:t>
      </w:r>
    </w:p>
    <w:p w14:paraId="50F6F6CC" w14:textId="77777777" w:rsidR="004C5EAC" w:rsidRDefault="004C5EAC" w:rsidP="004C5EAC">
      <w:pPr>
        <w:pBdr>
          <w:top w:val="single" w:sz="4" w:space="1" w:color="auto"/>
          <w:left w:val="single" w:sz="4" w:space="4" w:color="auto"/>
          <w:bottom w:val="single" w:sz="4" w:space="1" w:color="auto"/>
          <w:right w:val="single" w:sz="4" w:space="4" w:color="auto"/>
        </w:pBdr>
        <w:contextualSpacing/>
      </w:pPr>
      <w:r>
        <w:t xml:space="preserve">2019-01-14 </w:t>
      </w:r>
      <w:proofErr w:type="gramStart"/>
      <w:r>
        <w:t>13:14:51,server</w:t>
      </w:r>
      <w:proofErr w:type="gramEnd"/>
      <w:r>
        <w:t>2,eth0,50</w:t>
      </w:r>
    </w:p>
    <w:p w14:paraId="2D66C574" w14:textId="77777777" w:rsidR="004C5EAC" w:rsidRDefault="004C5EAC" w:rsidP="004C5EAC">
      <w:pPr>
        <w:pBdr>
          <w:top w:val="single" w:sz="4" w:space="1" w:color="auto"/>
          <w:left w:val="single" w:sz="4" w:space="4" w:color="auto"/>
          <w:bottom w:val="single" w:sz="4" w:space="1" w:color="auto"/>
          <w:right w:val="single" w:sz="4" w:space="4" w:color="auto"/>
        </w:pBdr>
        <w:contextualSpacing/>
      </w:pPr>
      <w:r>
        <w:lastRenderedPageBreak/>
        <w:t xml:space="preserve">2019-05-01 </w:t>
      </w:r>
      <w:proofErr w:type="gramStart"/>
      <w:r>
        <w:t>19:47:33,server</w:t>
      </w:r>
      <w:proofErr w:type="gramEnd"/>
      <w:r>
        <w:t>1,eth1,80</w:t>
      </w:r>
    </w:p>
    <w:p w14:paraId="716DB239" w14:textId="77777777" w:rsidR="004C5EAC" w:rsidRPr="00B145A6" w:rsidRDefault="004C5EAC" w:rsidP="004C5EAC">
      <w:pPr>
        <w:contextualSpacing/>
        <w:rPr>
          <w:b/>
          <w:bCs/>
        </w:rPr>
      </w:pPr>
      <w:r w:rsidRPr="00B145A6">
        <w:rPr>
          <w:b/>
          <w:bCs/>
        </w:rPr>
        <w:t>Output:</w:t>
      </w:r>
    </w:p>
    <w:p w14:paraId="1171800C" w14:textId="4612C6CD" w:rsidR="004C5EAC" w:rsidRDefault="004C5EAC" w:rsidP="004C5EAC">
      <w:pPr>
        <w:rPr>
          <w:lang w:val="en-GB"/>
        </w:rPr>
      </w:pPr>
      <w:r>
        <w:rPr>
          <w:noProof/>
        </w:rPr>
        <w:drawing>
          <wp:inline distT="0" distB="0" distL="0" distR="0" wp14:anchorId="14595AB6" wp14:editId="42F9BC87">
            <wp:extent cx="29241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733425"/>
                    </a:xfrm>
                    <a:prstGeom prst="rect">
                      <a:avLst/>
                    </a:prstGeom>
                    <a:noFill/>
                    <a:ln>
                      <a:noFill/>
                    </a:ln>
                  </pic:spPr>
                </pic:pic>
              </a:graphicData>
            </a:graphic>
          </wp:inline>
        </w:drawing>
      </w:r>
    </w:p>
    <w:p w14:paraId="13BB37F3" w14:textId="241D5CFB" w:rsidR="00035572" w:rsidRDefault="00035572" w:rsidP="00035572">
      <w:pPr>
        <w:pStyle w:val="Heading2"/>
      </w:pPr>
      <w:bookmarkStart w:id="31" w:name="_Toc15046814"/>
      <w:r>
        <w:t>SQL</w:t>
      </w:r>
      <w:r w:rsidR="00F12112">
        <w:t xml:space="preserve"> QUERY</w:t>
      </w:r>
      <w:bookmarkEnd w:id="31"/>
    </w:p>
    <w:p w14:paraId="44F16291" w14:textId="0BFFD7DE" w:rsidR="00F12112" w:rsidRPr="00F12112" w:rsidRDefault="00F12112" w:rsidP="00F12112">
      <w:pPr>
        <w:rPr>
          <w:lang w:val="en-GB"/>
        </w:rPr>
      </w:pPr>
      <w:r w:rsidRPr="00F12112">
        <w:rPr>
          <w:lang w:val="en-GB"/>
        </w:rPr>
        <w:t xml:space="preserve">This section contains the SQL QUERY EXERCISE you will be asked to create a SQL query and execute that on </w:t>
      </w:r>
      <w:proofErr w:type="gramStart"/>
      <w:r w:rsidRPr="00F12112">
        <w:rPr>
          <w:lang w:val="en-GB"/>
        </w:rPr>
        <w:t>a</w:t>
      </w:r>
      <w:proofErr w:type="gramEnd"/>
      <w:r w:rsidRPr="00F12112">
        <w:rPr>
          <w:lang w:val="en-GB"/>
        </w:rPr>
        <w:t xml:space="preserve"> SQLite database that we will provide you. To complete the assignment, you need to share </w:t>
      </w:r>
      <w:r w:rsidR="00F9501F">
        <w:rPr>
          <w:lang w:val="en-GB"/>
        </w:rPr>
        <w:t xml:space="preserve">the following </w:t>
      </w:r>
      <w:r w:rsidRPr="00F12112">
        <w:rPr>
          <w:lang w:val="en-GB"/>
        </w:rPr>
        <w:t>with us</w:t>
      </w:r>
      <w:r>
        <w:rPr>
          <w:lang w:val="en-GB"/>
        </w:rPr>
        <w:t>:</w:t>
      </w:r>
    </w:p>
    <w:p w14:paraId="7B5F1B08" w14:textId="77777777" w:rsidR="00F12112" w:rsidRDefault="00F12112" w:rsidP="00F12112">
      <w:pPr>
        <w:pStyle w:val="ListParagraph"/>
        <w:numPr>
          <w:ilvl w:val="0"/>
          <w:numId w:val="7"/>
        </w:numPr>
        <w:jc w:val="left"/>
        <w:rPr>
          <w:lang w:val="en-GB"/>
        </w:rPr>
      </w:pPr>
      <w:r>
        <w:rPr>
          <w:lang w:val="en-GB"/>
        </w:rPr>
        <w:t>The SQL Query that you created for the assignment</w:t>
      </w:r>
    </w:p>
    <w:p w14:paraId="0A9CF141" w14:textId="77777777" w:rsidR="00F12112" w:rsidRDefault="00F12112" w:rsidP="00F12112">
      <w:pPr>
        <w:pStyle w:val="ListParagraph"/>
        <w:numPr>
          <w:ilvl w:val="0"/>
          <w:numId w:val="7"/>
        </w:numPr>
        <w:jc w:val="left"/>
        <w:rPr>
          <w:lang w:val="en-GB"/>
        </w:rPr>
      </w:pPr>
      <w:r>
        <w:rPr>
          <w:lang w:val="en-GB"/>
        </w:rPr>
        <w:t>A screenshot showing the output of the executed SQL Query</w:t>
      </w:r>
    </w:p>
    <w:p w14:paraId="6A7BBEF0" w14:textId="77777777" w:rsidR="003424F4" w:rsidRDefault="003424F4" w:rsidP="003424F4">
      <w:pPr>
        <w:pStyle w:val="Heading3"/>
      </w:pPr>
      <w:bookmarkStart w:id="32" w:name="_Toc15046815"/>
      <w:r>
        <w:t>Input</w:t>
      </w:r>
      <w:bookmarkEnd w:id="32"/>
    </w:p>
    <w:p w14:paraId="2858E5B7" w14:textId="320D3979" w:rsidR="003424F4" w:rsidRDefault="003424F4" w:rsidP="003424F4">
      <w:pPr>
        <w:rPr>
          <w:lang w:val="en-GB"/>
        </w:rPr>
      </w:pPr>
      <w:r>
        <w:rPr>
          <w:lang w:val="en-GB"/>
        </w:rPr>
        <w:t>In the shared archive file, you will find two files:</w:t>
      </w:r>
    </w:p>
    <w:p w14:paraId="75715FDD" w14:textId="1B7C45D3" w:rsidR="003424F4" w:rsidRDefault="003424F4" w:rsidP="003424F4">
      <w:pPr>
        <w:pStyle w:val="ListParagraph"/>
        <w:numPr>
          <w:ilvl w:val="0"/>
          <w:numId w:val="9"/>
        </w:numPr>
        <w:jc w:val="left"/>
        <w:rPr>
          <w:lang w:val="en-GB"/>
        </w:rPr>
      </w:pPr>
      <w:r>
        <w:rPr>
          <w:lang w:val="en-GB"/>
        </w:rPr>
        <w:t>A file named “</w:t>
      </w:r>
      <w:proofErr w:type="spellStart"/>
      <w:r>
        <w:rPr>
          <w:i/>
          <w:iCs/>
          <w:lang w:val="en-GB"/>
        </w:rPr>
        <w:t>moviri.sqlite.db</w:t>
      </w:r>
      <w:proofErr w:type="spellEnd"/>
      <w:r>
        <w:rPr>
          <w:lang w:val="en-GB"/>
        </w:rPr>
        <w:t xml:space="preserve">”, containing </w:t>
      </w:r>
      <w:r w:rsidR="005556F0">
        <w:rPr>
          <w:lang w:val="en-GB"/>
        </w:rPr>
        <w:t>an</w:t>
      </w:r>
      <w:r>
        <w:rPr>
          <w:lang w:val="en-GB"/>
        </w:rPr>
        <w:t xml:space="preserve"> SQLite Database, where the query needs to be executed</w:t>
      </w:r>
    </w:p>
    <w:p w14:paraId="19779EF1" w14:textId="1DF38333" w:rsidR="003424F4" w:rsidRDefault="003424F4" w:rsidP="003424F4">
      <w:pPr>
        <w:pStyle w:val="ListParagraph"/>
        <w:numPr>
          <w:ilvl w:val="0"/>
          <w:numId w:val="9"/>
        </w:numPr>
        <w:jc w:val="left"/>
        <w:rPr>
          <w:lang w:val="en-GB"/>
        </w:rPr>
      </w:pPr>
      <w:r>
        <w:rPr>
          <w:lang w:val="en-GB"/>
        </w:rPr>
        <w:t>A file named “</w:t>
      </w:r>
      <w:proofErr w:type="spellStart"/>
      <w:r>
        <w:rPr>
          <w:i/>
          <w:iCs/>
          <w:lang w:val="en-GB"/>
        </w:rPr>
        <w:t>moviri.sqlite.db</w:t>
      </w:r>
      <w:proofErr w:type="spellEnd"/>
      <w:r>
        <w:rPr>
          <w:lang w:val="en-GB"/>
        </w:rPr>
        <w:t>”, showing the schema of the SQLite Database</w:t>
      </w:r>
    </w:p>
    <w:p w14:paraId="21FCFD9E" w14:textId="29E6B7E5" w:rsidR="003424F4" w:rsidRDefault="003424F4" w:rsidP="003424F4">
      <w:pPr>
        <w:rPr>
          <w:lang w:val="en-GB"/>
        </w:rPr>
      </w:pPr>
    </w:p>
    <w:p w14:paraId="13298AFC" w14:textId="71E20EEA" w:rsidR="003424F4" w:rsidRPr="003424F4" w:rsidRDefault="003424F4" w:rsidP="003424F4">
      <w:pPr>
        <w:rPr>
          <w:lang w:val="en-GB"/>
        </w:rPr>
      </w:pPr>
      <w:r>
        <w:rPr>
          <w:noProof/>
          <w:lang w:val="en-GB"/>
        </w:rPr>
        <w:drawing>
          <wp:inline distT="0" distB="0" distL="0" distR="0" wp14:anchorId="33525F06" wp14:editId="34EFE2F1">
            <wp:extent cx="5732780" cy="28816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2881630"/>
                    </a:xfrm>
                    <a:prstGeom prst="rect">
                      <a:avLst/>
                    </a:prstGeom>
                    <a:noFill/>
                    <a:ln>
                      <a:noFill/>
                    </a:ln>
                  </pic:spPr>
                </pic:pic>
              </a:graphicData>
            </a:graphic>
          </wp:inline>
        </w:drawing>
      </w:r>
    </w:p>
    <w:p w14:paraId="1D194E8E" w14:textId="77777777" w:rsidR="003424F4" w:rsidRPr="004C5EAC" w:rsidRDefault="003424F4" w:rsidP="003424F4">
      <w:pPr>
        <w:pStyle w:val="Heading3"/>
      </w:pPr>
      <w:bookmarkStart w:id="33" w:name="_Toc15046816"/>
      <w:r>
        <w:t>Expected Output</w:t>
      </w:r>
      <w:bookmarkEnd w:id="33"/>
    </w:p>
    <w:p w14:paraId="0C344100" w14:textId="54B65BD8" w:rsidR="003424F4" w:rsidRDefault="003424F4" w:rsidP="003424F4">
      <w:pPr>
        <w:contextualSpacing/>
      </w:pPr>
      <w:r>
        <w:rPr>
          <w:lang w:val="en-GB"/>
        </w:rPr>
        <w:t xml:space="preserve">You are </w:t>
      </w:r>
      <w:r w:rsidR="00F9501F">
        <w:rPr>
          <w:lang w:val="en-GB"/>
        </w:rPr>
        <w:t>required</w:t>
      </w:r>
      <w:r>
        <w:rPr>
          <w:lang w:val="en-GB"/>
        </w:rPr>
        <w:t xml:space="preserve"> to create a SQL query retrieving</w:t>
      </w:r>
      <w:r>
        <w:t xml:space="preserve"> </w:t>
      </w:r>
      <w:r w:rsidRPr="009025BF">
        <w:rPr>
          <w:b/>
          <w:bCs/>
          <w:u w:val="single"/>
        </w:rPr>
        <w:t>all</w:t>
      </w:r>
      <w:r>
        <w:rPr>
          <w:b/>
          <w:bCs/>
        </w:rPr>
        <w:t xml:space="preserve"> </w:t>
      </w:r>
      <w:r>
        <w:t xml:space="preserve">employees and the respective sum of invoice totals for the customers they support. </w:t>
      </w:r>
      <w:r w:rsidR="005556F0">
        <w:t>Please order the result set in descending order by the total invoice sum.</w:t>
      </w:r>
    </w:p>
    <w:p w14:paraId="72EE5252" w14:textId="77777777" w:rsidR="005556F0" w:rsidRPr="003424F4" w:rsidRDefault="005556F0" w:rsidP="003424F4">
      <w:pPr>
        <w:contextualSpacing/>
        <w:rPr>
          <w:lang w:val="en-GB"/>
        </w:rPr>
      </w:pPr>
    </w:p>
    <w:p w14:paraId="4BAE5F89" w14:textId="77777777" w:rsidR="003424F4" w:rsidRPr="009025BF" w:rsidRDefault="003424F4" w:rsidP="003424F4">
      <w:pPr>
        <w:rPr>
          <w:i/>
          <w:iCs/>
        </w:rPr>
      </w:pPr>
      <w:r w:rsidRPr="009025BF">
        <w:rPr>
          <w:i/>
          <w:iCs/>
        </w:rPr>
        <w:t>Hint: if they did not support a customer then we expect NULL value</w:t>
      </w:r>
    </w:p>
    <w:p w14:paraId="256218A2" w14:textId="45C63BBC" w:rsidR="003424F4" w:rsidRDefault="003424F4" w:rsidP="003424F4">
      <w:pPr>
        <w:pStyle w:val="Heading3"/>
      </w:pPr>
      <w:bookmarkStart w:id="34" w:name="_Toc15046817"/>
      <w:r>
        <w:t>Example</w:t>
      </w:r>
      <w:bookmarkEnd w:id="34"/>
      <w:r>
        <w:t xml:space="preserve"> </w:t>
      </w:r>
    </w:p>
    <w:p w14:paraId="60EE640D" w14:textId="5B79D202" w:rsidR="003424F4" w:rsidRPr="003424F4" w:rsidRDefault="003424F4" w:rsidP="003424F4">
      <w:pPr>
        <w:jc w:val="center"/>
        <w:rPr>
          <w:lang w:val="en-GB"/>
        </w:rPr>
      </w:pPr>
      <w:r>
        <w:rPr>
          <w:noProof/>
        </w:rPr>
        <w:drawing>
          <wp:inline distT="0" distB="0" distL="0" distR="0" wp14:anchorId="6B7A8D30" wp14:editId="1D2AD5F3">
            <wp:extent cx="2767263" cy="278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9297" cy="2786936"/>
                    </a:xfrm>
                    <a:prstGeom prst="rect">
                      <a:avLst/>
                    </a:prstGeom>
                  </pic:spPr>
                </pic:pic>
              </a:graphicData>
            </a:graphic>
          </wp:inline>
        </w:drawing>
      </w:r>
      <w:bookmarkEnd w:id="2"/>
      <w:bookmarkEnd w:id="3"/>
      <w:bookmarkEnd w:id="4"/>
      <w:bookmarkEnd w:id="5"/>
      <w:bookmarkEnd w:id="6"/>
    </w:p>
    <w:sectPr w:rsidR="003424F4" w:rsidRPr="003424F4" w:rsidSect="00E42BA4">
      <w:headerReference w:type="default" r:id="rId13"/>
      <w:footerReference w:type="default" r:id="rId14"/>
      <w:headerReference w:type="first" r:id="rId15"/>
      <w:footerReference w:type="first" r:id="rId16"/>
      <w:pgSz w:w="11906" w:h="16838"/>
      <w:pgMar w:top="1440" w:right="1440" w:bottom="1440" w:left="1440" w:header="567" w:footer="3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239DD" w14:textId="77777777" w:rsidR="004A0EDA" w:rsidRDefault="004A0EDA" w:rsidP="00516092">
      <w:pPr>
        <w:spacing w:after="0"/>
      </w:pPr>
      <w:r>
        <w:separator/>
      </w:r>
    </w:p>
  </w:endnote>
  <w:endnote w:type="continuationSeparator" w:id="0">
    <w:p w14:paraId="4DA5819F" w14:textId="77777777" w:rsidR="004A0EDA" w:rsidRDefault="004A0EDA" w:rsidP="00516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antGarde Md BT">
    <w:altName w:val="Arial"/>
    <w:panose1 w:val="020B0604020202020204"/>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Borders>
        <w:top w:val="single" w:sz="4" w:space="0" w:color="auto"/>
      </w:tblBorders>
      <w:tblLook w:val="00A0" w:firstRow="1" w:lastRow="0" w:firstColumn="1" w:lastColumn="0" w:noHBand="0" w:noVBand="0"/>
    </w:tblPr>
    <w:tblGrid>
      <w:gridCol w:w="810"/>
      <w:gridCol w:w="574"/>
      <w:gridCol w:w="3296"/>
      <w:gridCol w:w="390"/>
      <w:gridCol w:w="2835"/>
      <w:gridCol w:w="2268"/>
    </w:tblGrid>
    <w:tr w:rsidR="00920DDD" w:rsidRPr="001B1FF0" w14:paraId="41DDA883" w14:textId="77777777" w:rsidTr="00796759">
      <w:tc>
        <w:tcPr>
          <w:tcW w:w="1384" w:type="dxa"/>
          <w:gridSpan w:val="2"/>
          <w:tcBorders>
            <w:top w:val="nil"/>
            <w:bottom w:val="single" w:sz="4" w:space="0" w:color="808080" w:themeColor="background1" w:themeShade="80"/>
          </w:tcBorders>
        </w:tcPr>
        <w:p w14:paraId="3A008965" w14:textId="77777777" w:rsidR="00920DDD" w:rsidRPr="001B1FF0" w:rsidRDefault="00920DDD" w:rsidP="00796759">
          <w:pPr>
            <w:rPr>
              <w:rFonts w:ascii="AvantGarde Md BT" w:hAnsi="AvantGarde Md BT"/>
              <w:color w:val="19375F"/>
              <w:szCs w:val="18"/>
            </w:rPr>
          </w:pPr>
        </w:p>
      </w:tc>
      <w:tc>
        <w:tcPr>
          <w:tcW w:w="3686" w:type="dxa"/>
          <w:gridSpan w:val="2"/>
          <w:tcBorders>
            <w:top w:val="nil"/>
            <w:bottom w:val="single" w:sz="4" w:space="0" w:color="808080" w:themeColor="background1" w:themeShade="80"/>
          </w:tcBorders>
        </w:tcPr>
        <w:p w14:paraId="41A3BD8F" w14:textId="77777777" w:rsidR="00920DDD" w:rsidRPr="001B1FF0" w:rsidRDefault="00920DDD" w:rsidP="00796759"/>
      </w:tc>
      <w:tc>
        <w:tcPr>
          <w:tcW w:w="2835" w:type="dxa"/>
          <w:tcBorders>
            <w:top w:val="nil"/>
            <w:bottom w:val="single" w:sz="4" w:space="0" w:color="808080" w:themeColor="background1" w:themeShade="80"/>
          </w:tcBorders>
        </w:tcPr>
        <w:p w14:paraId="41ABF6EF" w14:textId="77777777" w:rsidR="00920DDD" w:rsidRPr="001B1FF0" w:rsidRDefault="00920DDD" w:rsidP="00796759"/>
      </w:tc>
      <w:tc>
        <w:tcPr>
          <w:tcW w:w="2268" w:type="dxa"/>
          <w:tcBorders>
            <w:top w:val="nil"/>
            <w:bottom w:val="single" w:sz="4" w:space="0" w:color="808080" w:themeColor="background1" w:themeShade="80"/>
          </w:tcBorders>
        </w:tcPr>
        <w:p w14:paraId="7D2CFC72" w14:textId="77777777" w:rsidR="00920DDD" w:rsidRPr="001B1FF0" w:rsidRDefault="00920DDD" w:rsidP="00796759"/>
      </w:tc>
    </w:tr>
    <w:tr w:rsidR="00920DDD" w:rsidRPr="00361E44" w14:paraId="3CF8A74C" w14:textId="77777777" w:rsidTr="00FD2CF2">
      <w:tc>
        <w:tcPr>
          <w:tcW w:w="810" w:type="dxa"/>
          <w:tcBorders>
            <w:top w:val="single" w:sz="4" w:space="0" w:color="808080" w:themeColor="background1" w:themeShade="80"/>
            <w:bottom w:val="nil"/>
          </w:tcBorders>
          <w:vAlign w:val="center"/>
        </w:tcPr>
        <w:p w14:paraId="6F96703F" w14:textId="77777777" w:rsidR="00920DDD" w:rsidRPr="00796759" w:rsidRDefault="00920DDD" w:rsidP="006F5E96">
          <w:pPr>
            <w:rPr>
              <w:rFonts w:ascii="AvantGarde Md BT" w:hAnsi="AvantGarde Md BT"/>
              <w:color w:val="19375F"/>
              <w:sz w:val="18"/>
              <w:szCs w:val="18"/>
            </w:rPr>
          </w:pPr>
        </w:p>
        <w:p w14:paraId="795D05BD" w14:textId="77777777" w:rsidR="00920DDD" w:rsidRPr="00796759" w:rsidRDefault="00920DDD" w:rsidP="006F5E96">
          <w:pPr>
            <w:rPr>
              <w:bCs/>
              <w:sz w:val="18"/>
              <w:szCs w:val="18"/>
            </w:rPr>
          </w:pPr>
          <w:r w:rsidRPr="00796759">
            <w:rPr>
              <w:sz w:val="18"/>
              <w:szCs w:val="18"/>
            </w:rPr>
            <w:t>Moviri</w:t>
          </w:r>
        </w:p>
        <w:p w14:paraId="00B21063" w14:textId="77777777" w:rsidR="00920DDD" w:rsidRPr="00796759" w:rsidRDefault="00920DDD" w:rsidP="006F5E96">
          <w:pPr>
            <w:rPr>
              <w:color w:val="1F497D" w:themeColor="text2"/>
              <w:sz w:val="18"/>
              <w:szCs w:val="18"/>
            </w:rPr>
          </w:pPr>
          <w:r w:rsidRPr="00796759">
            <w:rPr>
              <w:color w:val="1F497D" w:themeColor="text2"/>
              <w:sz w:val="18"/>
              <w:szCs w:val="18"/>
            </w:rPr>
            <w:fldChar w:fldCharType="begin"/>
          </w:r>
          <w:r w:rsidRPr="00796759">
            <w:rPr>
              <w:color w:val="1F497D" w:themeColor="text2"/>
              <w:sz w:val="18"/>
              <w:szCs w:val="18"/>
            </w:rPr>
            <w:instrText xml:space="preserve"> PAGE  \* Arabic  \* MERGEFORMAT </w:instrText>
          </w:r>
          <w:r w:rsidRPr="00796759">
            <w:rPr>
              <w:color w:val="1F497D" w:themeColor="text2"/>
              <w:sz w:val="18"/>
              <w:szCs w:val="18"/>
            </w:rPr>
            <w:fldChar w:fldCharType="separate"/>
          </w:r>
          <w:r>
            <w:rPr>
              <w:noProof/>
              <w:color w:val="1F497D" w:themeColor="text2"/>
              <w:sz w:val="18"/>
              <w:szCs w:val="18"/>
            </w:rPr>
            <w:t>2</w:t>
          </w:r>
          <w:r w:rsidRPr="00796759">
            <w:rPr>
              <w:color w:val="1F497D" w:themeColor="text2"/>
              <w:sz w:val="18"/>
              <w:szCs w:val="18"/>
            </w:rPr>
            <w:fldChar w:fldCharType="end"/>
          </w:r>
          <w:r w:rsidRPr="00796759">
            <w:rPr>
              <w:color w:val="1F497D" w:themeColor="text2"/>
              <w:sz w:val="18"/>
              <w:szCs w:val="18"/>
            </w:rPr>
            <w:t xml:space="preserve"> / </w:t>
          </w:r>
          <w:r w:rsidRPr="00796759">
            <w:rPr>
              <w:color w:val="1F497D" w:themeColor="text2"/>
              <w:sz w:val="18"/>
              <w:szCs w:val="18"/>
            </w:rPr>
            <w:fldChar w:fldCharType="begin"/>
          </w:r>
          <w:r w:rsidRPr="00796759">
            <w:rPr>
              <w:color w:val="1F497D" w:themeColor="text2"/>
              <w:sz w:val="18"/>
              <w:szCs w:val="18"/>
            </w:rPr>
            <w:instrText xml:space="preserve"> NUMPAGES  \* Arabic  \* MERGEFORMAT </w:instrText>
          </w:r>
          <w:r w:rsidRPr="00796759">
            <w:rPr>
              <w:color w:val="1F497D" w:themeColor="text2"/>
              <w:sz w:val="18"/>
              <w:szCs w:val="18"/>
            </w:rPr>
            <w:fldChar w:fldCharType="separate"/>
          </w:r>
          <w:r>
            <w:rPr>
              <w:noProof/>
              <w:color w:val="1F497D" w:themeColor="text2"/>
              <w:sz w:val="18"/>
              <w:szCs w:val="18"/>
            </w:rPr>
            <w:t>18</w:t>
          </w:r>
          <w:r w:rsidRPr="00796759">
            <w:rPr>
              <w:noProof/>
              <w:color w:val="1F497D" w:themeColor="text2"/>
              <w:sz w:val="18"/>
              <w:szCs w:val="18"/>
            </w:rPr>
            <w:fldChar w:fldCharType="end"/>
          </w:r>
        </w:p>
      </w:tc>
      <w:tc>
        <w:tcPr>
          <w:tcW w:w="3870" w:type="dxa"/>
          <w:gridSpan w:val="2"/>
          <w:tcBorders>
            <w:top w:val="single" w:sz="4" w:space="0" w:color="808080" w:themeColor="background1" w:themeShade="80"/>
            <w:bottom w:val="nil"/>
          </w:tcBorders>
          <w:vAlign w:val="center"/>
        </w:tcPr>
        <w:p w14:paraId="4A2B48A8" w14:textId="77777777" w:rsidR="00920DDD" w:rsidRPr="00796759" w:rsidRDefault="00920DDD" w:rsidP="00796759">
          <w:pPr>
            <w:jc w:val="center"/>
            <w:rPr>
              <w:sz w:val="18"/>
              <w:szCs w:val="18"/>
            </w:rPr>
          </w:pPr>
        </w:p>
        <w:p w14:paraId="182FB38D" w14:textId="77777777" w:rsidR="00A2329D" w:rsidRPr="00796759" w:rsidRDefault="00A2329D" w:rsidP="00A2329D">
          <w:pPr>
            <w:jc w:val="center"/>
            <w:rPr>
              <w:sz w:val="18"/>
              <w:szCs w:val="18"/>
            </w:rPr>
          </w:pPr>
          <w:r>
            <w:rPr>
              <w:sz w:val="18"/>
              <w:szCs w:val="18"/>
            </w:rPr>
            <w:t>211 Congress Street, 4</w:t>
          </w:r>
          <w:r w:rsidRPr="00A2329D">
            <w:rPr>
              <w:sz w:val="18"/>
              <w:szCs w:val="18"/>
              <w:vertAlign w:val="superscript"/>
            </w:rPr>
            <w:t>th</w:t>
          </w:r>
          <w:r>
            <w:rPr>
              <w:sz w:val="18"/>
              <w:szCs w:val="18"/>
            </w:rPr>
            <w:t xml:space="preserve"> Floor</w:t>
          </w:r>
        </w:p>
        <w:p w14:paraId="0598978E" w14:textId="77777777" w:rsidR="00920DDD" w:rsidRPr="00796759" w:rsidRDefault="00920DDD" w:rsidP="00796759">
          <w:pPr>
            <w:jc w:val="center"/>
            <w:rPr>
              <w:sz w:val="18"/>
              <w:szCs w:val="18"/>
            </w:rPr>
          </w:pPr>
          <w:r w:rsidRPr="00796759">
            <w:rPr>
              <w:sz w:val="18"/>
              <w:szCs w:val="18"/>
            </w:rPr>
            <w:t>Boston MA 02110-3123 USA</w:t>
          </w:r>
        </w:p>
      </w:tc>
      <w:tc>
        <w:tcPr>
          <w:tcW w:w="3225" w:type="dxa"/>
          <w:gridSpan w:val="2"/>
          <w:tcBorders>
            <w:top w:val="single" w:sz="4" w:space="0" w:color="808080" w:themeColor="background1" w:themeShade="80"/>
            <w:bottom w:val="nil"/>
          </w:tcBorders>
          <w:vAlign w:val="center"/>
        </w:tcPr>
        <w:p w14:paraId="49FAE1C0" w14:textId="77777777" w:rsidR="00920DDD" w:rsidRPr="00796759" w:rsidRDefault="00920DDD" w:rsidP="00796759">
          <w:pPr>
            <w:jc w:val="center"/>
            <w:rPr>
              <w:sz w:val="18"/>
              <w:szCs w:val="18"/>
            </w:rPr>
          </w:pPr>
        </w:p>
        <w:p w14:paraId="38B3614F" w14:textId="77777777" w:rsidR="00920DDD" w:rsidRPr="00796759" w:rsidRDefault="00920DDD" w:rsidP="00796759">
          <w:pPr>
            <w:jc w:val="center"/>
            <w:rPr>
              <w:sz w:val="18"/>
              <w:szCs w:val="18"/>
            </w:rPr>
          </w:pPr>
          <w:r w:rsidRPr="00796759">
            <w:rPr>
              <w:sz w:val="18"/>
              <w:szCs w:val="18"/>
            </w:rPr>
            <w:t>Tel: [+1] (617) 936-0212</w:t>
          </w:r>
        </w:p>
      </w:tc>
      <w:tc>
        <w:tcPr>
          <w:tcW w:w="2268" w:type="dxa"/>
          <w:tcBorders>
            <w:top w:val="single" w:sz="4" w:space="0" w:color="808080" w:themeColor="background1" w:themeShade="80"/>
            <w:bottom w:val="nil"/>
          </w:tcBorders>
          <w:vAlign w:val="center"/>
        </w:tcPr>
        <w:p w14:paraId="54A8F661" w14:textId="77777777" w:rsidR="00920DDD" w:rsidRPr="00796759" w:rsidRDefault="00920DDD" w:rsidP="00796759">
          <w:pPr>
            <w:jc w:val="center"/>
            <w:rPr>
              <w:sz w:val="18"/>
              <w:szCs w:val="18"/>
            </w:rPr>
          </w:pPr>
        </w:p>
        <w:p w14:paraId="7100C98B" w14:textId="77777777" w:rsidR="00920DDD" w:rsidRPr="00796759" w:rsidRDefault="00920DDD" w:rsidP="00796759">
          <w:pPr>
            <w:jc w:val="center"/>
            <w:rPr>
              <w:sz w:val="18"/>
              <w:szCs w:val="18"/>
            </w:rPr>
          </w:pPr>
          <w:r w:rsidRPr="00796759">
            <w:rPr>
              <w:sz w:val="18"/>
              <w:szCs w:val="18"/>
            </w:rPr>
            <w:t xml:space="preserve">Website: </w:t>
          </w:r>
          <w:hyperlink r:id="rId1" w:history="1">
            <w:r w:rsidRPr="00796759">
              <w:rPr>
                <w:sz w:val="18"/>
                <w:szCs w:val="18"/>
              </w:rPr>
              <w:t>www.moviri.com</w:t>
            </w:r>
          </w:hyperlink>
        </w:p>
        <w:p w14:paraId="4640BF53" w14:textId="77777777" w:rsidR="00920DDD" w:rsidRPr="00796759" w:rsidRDefault="00920DDD" w:rsidP="00796759">
          <w:pPr>
            <w:jc w:val="center"/>
            <w:rPr>
              <w:color w:val="808080"/>
              <w:sz w:val="18"/>
              <w:szCs w:val="18"/>
            </w:rPr>
          </w:pPr>
          <w:r w:rsidRPr="00796759">
            <w:rPr>
              <w:sz w:val="18"/>
              <w:szCs w:val="18"/>
            </w:rPr>
            <w:t>Email</w:t>
          </w:r>
          <w:r w:rsidRPr="00796759">
            <w:rPr>
              <w:color w:val="808080"/>
              <w:sz w:val="18"/>
              <w:szCs w:val="18"/>
            </w:rPr>
            <w:t>:</w:t>
          </w:r>
          <w:r w:rsidRPr="00796759">
            <w:rPr>
              <w:sz w:val="18"/>
              <w:szCs w:val="18"/>
            </w:rPr>
            <w:t xml:space="preserve">     </w:t>
          </w:r>
          <w:hyperlink r:id="rId2" w:history="1">
            <w:r w:rsidRPr="00796759">
              <w:rPr>
                <w:sz w:val="18"/>
                <w:szCs w:val="18"/>
              </w:rPr>
              <w:t>info@moviri.com</w:t>
            </w:r>
          </w:hyperlink>
        </w:p>
      </w:tc>
    </w:tr>
  </w:tbl>
  <w:p w14:paraId="2A36E7C7" w14:textId="77777777" w:rsidR="00920DDD" w:rsidRDefault="00920DDD" w:rsidP="006025AA">
    <w:pPr>
      <w:tabs>
        <w:tab w:val="left" w:pos="4956"/>
        <w:tab w:val="left" w:pos="5664"/>
        <w:tab w:val="left" w:pos="6372"/>
      </w:tabs>
      <w:rPr>
        <w:rFonts w:ascii="AvantGarde Md BT" w:hAnsi="AvantGarde Md BT"/>
        <w:color w:val="808080"/>
        <w:sz w:val="16"/>
        <w:szCs w:val="16"/>
      </w:rPr>
    </w:pPr>
    <w:r>
      <w:rPr>
        <w:rFonts w:ascii="AvantGarde Md BT" w:hAnsi="AvantGarde Md BT"/>
        <w:color w:val="808080"/>
        <w:sz w:val="16"/>
        <w:szCs w:val="16"/>
      </w:rPr>
      <w:tab/>
    </w:r>
    <w:r>
      <w:rPr>
        <w:rFonts w:ascii="AvantGarde Md BT" w:hAnsi="AvantGarde Md BT"/>
        <w:color w:val="808080"/>
        <w:sz w:val="16"/>
        <w:szCs w:val="16"/>
      </w:rPr>
      <w:tab/>
    </w:r>
    <w:r>
      <w:rPr>
        <w:rFonts w:ascii="AvantGarde Md BT" w:hAnsi="AvantGarde Md BT"/>
        <w:color w:val="808080"/>
        <w:sz w:val="16"/>
        <w:szCs w:val="16"/>
      </w:rPr>
      <w:tab/>
    </w:r>
    <w:r>
      <w:rPr>
        <w:rFonts w:ascii="AvantGarde Md BT" w:hAnsi="AvantGarde Md BT"/>
        <w:color w:val="808080"/>
        <w:sz w:val="16"/>
        <w:szCs w:val="16"/>
      </w:rPr>
      <w:tab/>
    </w:r>
  </w:p>
  <w:p w14:paraId="1766769E" w14:textId="77777777" w:rsidR="00920DDD" w:rsidRDefault="00920DDD"/>
  <w:p w14:paraId="50E13D26" w14:textId="77777777" w:rsidR="00920DDD" w:rsidRDefault="00920D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tblBorders>
      <w:tblLook w:val="00A0" w:firstRow="1" w:lastRow="0" w:firstColumn="1" w:lastColumn="0" w:noHBand="0" w:noVBand="0"/>
    </w:tblPr>
    <w:tblGrid>
      <w:gridCol w:w="3010"/>
      <w:gridCol w:w="3009"/>
      <w:gridCol w:w="3007"/>
    </w:tblGrid>
    <w:tr w:rsidR="00920DDD" w:rsidRPr="00796759" w14:paraId="29985E03" w14:textId="77777777" w:rsidTr="00796759">
      <w:tc>
        <w:tcPr>
          <w:tcW w:w="1667" w:type="pct"/>
          <w:tcBorders>
            <w:top w:val="nil"/>
            <w:bottom w:val="single" w:sz="4" w:space="0" w:color="808080" w:themeColor="background1" w:themeShade="80"/>
          </w:tcBorders>
        </w:tcPr>
        <w:p w14:paraId="1FAC9251" w14:textId="77777777" w:rsidR="00920DDD" w:rsidRPr="00796759" w:rsidRDefault="00920DDD" w:rsidP="00796759">
          <w:pPr>
            <w:rPr>
              <w:sz w:val="18"/>
              <w:szCs w:val="18"/>
            </w:rPr>
          </w:pPr>
        </w:p>
      </w:tc>
      <w:tc>
        <w:tcPr>
          <w:tcW w:w="1667" w:type="pct"/>
          <w:tcBorders>
            <w:top w:val="nil"/>
            <w:bottom w:val="single" w:sz="4" w:space="0" w:color="808080" w:themeColor="background1" w:themeShade="80"/>
          </w:tcBorders>
        </w:tcPr>
        <w:p w14:paraId="3A760145" w14:textId="77777777" w:rsidR="00920DDD" w:rsidRPr="00796759" w:rsidRDefault="00920DDD" w:rsidP="00796759">
          <w:pPr>
            <w:rPr>
              <w:sz w:val="18"/>
              <w:szCs w:val="18"/>
            </w:rPr>
          </w:pPr>
        </w:p>
      </w:tc>
      <w:tc>
        <w:tcPr>
          <w:tcW w:w="1667" w:type="pct"/>
          <w:tcBorders>
            <w:top w:val="nil"/>
            <w:bottom w:val="single" w:sz="4" w:space="0" w:color="808080" w:themeColor="background1" w:themeShade="80"/>
          </w:tcBorders>
        </w:tcPr>
        <w:p w14:paraId="5C1B97B8" w14:textId="77777777" w:rsidR="00920DDD" w:rsidRPr="00796759" w:rsidRDefault="00920DDD" w:rsidP="00796759">
          <w:pPr>
            <w:rPr>
              <w:sz w:val="18"/>
              <w:szCs w:val="18"/>
            </w:rPr>
          </w:pPr>
        </w:p>
      </w:tc>
    </w:tr>
    <w:tr w:rsidR="00920DDD" w:rsidRPr="00796759" w14:paraId="74B0028A" w14:textId="77777777" w:rsidTr="00796759">
      <w:tc>
        <w:tcPr>
          <w:tcW w:w="1667" w:type="pct"/>
          <w:tcBorders>
            <w:top w:val="single" w:sz="4" w:space="0" w:color="808080" w:themeColor="background1" w:themeShade="80"/>
            <w:bottom w:val="nil"/>
          </w:tcBorders>
          <w:vAlign w:val="center"/>
        </w:tcPr>
        <w:p w14:paraId="2FD94BB2" w14:textId="624B53B8" w:rsidR="00920DDD" w:rsidRPr="00796759" w:rsidRDefault="00A2329D" w:rsidP="00796759">
          <w:pPr>
            <w:jc w:val="center"/>
            <w:rPr>
              <w:sz w:val="18"/>
              <w:szCs w:val="18"/>
            </w:rPr>
          </w:pPr>
          <w:r>
            <w:rPr>
              <w:sz w:val="18"/>
              <w:szCs w:val="18"/>
            </w:rPr>
            <w:t>211 Congress Street, 4</w:t>
          </w:r>
          <w:r w:rsidRPr="00A2329D">
            <w:rPr>
              <w:sz w:val="18"/>
              <w:szCs w:val="18"/>
              <w:vertAlign w:val="superscript"/>
            </w:rPr>
            <w:t>th</w:t>
          </w:r>
          <w:r>
            <w:rPr>
              <w:sz w:val="18"/>
              <w:szCs w:val="18"/>
            </w:rPr>
            <w:t xml:space="preserve"> Floor</w:t>
          </w:r>
        </w:p>
        <w:p w14:paraId="3E39B671" w14:textId="77777777" w:rsidR="00920DDD" w:rsidRPr="00796759" w:rsidRDefault="00920DDD" w:rsidP="00796759">
          <w:pPr>
            <w:jc w:val="center"/>
            <w:rPr>
              <w:sz w:val="18"/>
              <w:szCs w:val="18"/>
            </w:rPr>
          </w:pPr>
          <w:r w:rsidRPr="00796759">
            <w:rPr>
              <w:sz w:val="18"/>
              <w:szCs w:val="18"/>
            </w:rPr>
            <w:t>Boston MA 02110-3123 USA</w:t>
          </w:r>
        </w:p>
      </w:tc>
      <w:tc>
        <w:tcPr>
          <w:tcW w:w="1667" w:type="pct"/>
          <w:tcBorders>
            <w:top w:val="single" w:sz="4" w:space="0" w:color="808080" w:themeColor="background1" w:themeShade="80"/>
            <w:bottom w:val="nil"/>
          </w:tcBorders>
          <w:vAlign w:val="center"/>
        </w:tcPr>
        <w:p w14:paraId="4718F188" w14:textId="77777777" w:rsidR="00920DDD" w:rsidRPr="00796759" w:rsidRDefault="00920DDD" w:rsidP="00796759">
          <w:pPr>
            <w:jc w:val="center"/>
            <w:rPr>
              <w:sz w:val="18"/>
              <w:szCs w:val="18"/>
            </w:rPr>
          </w:pPr>
        </w:p>
        <w:p w14:paraId="22F6B823" w14:textId="77777777" w:rsidR="00920DDD" w:rsidRPr="00796759" w:rsidRDefault="00920DDD" w:rsidP="00796759">
          <w:pPr>
            <w:jc w:val="center"/>
            <w:rPr>
              <w:sz w:val="18"/>
              <w:szCs w:val="18"/>
            </w:rPr>
          </w:pPr>
          <w:r w:rsidRPr="00796759">
            <w:rPr>
              <w:sz w:val="18"/>
              <w:szCs w:val="18"/>
            </w:rPr>
            <w:t>Tel: [+1] (617) 936-0212</w:t>
          </w:r>
        </w:p>
      </w:tc>
      <w:tc>
        <w:tcPr>
          <w:tcW w:w="1667" w:type="pct"/>
          <w:tcBorders>
            <w:top w:val="single" w:sz="4" w:space="0" w:color="808080" w:themeColor="background1" w:themeShade="80"/>
            <w:bottom w:val="nil"/>
          </w:tcBorders>
          <w:vAlign w:val="center"/>
        </w:tcPr>
        <w:p w14:paraId="6E02E65C" w14:textId="77777777" w:rsidR="00920DDD" w:rsidRPr="00796759" w:rsidRDefault="00920DDD" w:rsidP="00796759">
          <w:pPr>
            <w:jc w:val="center"/>
            <w:rPr>
              <w:sz w:val="18"/>
              <w:szCs w:val="18"/>
            </w:rPr>
          </w:pPr>
        </w:p>
        <w:p w14:paraId="004C5ADA" w14:textId="77777777" w:rsidR="00920DDD" w:rsidRPr="00796759" w:rsidRDefault="00920DDD" w:rsidP="00796759">
          <w:pPr>
            <w:jc w:val="center"/>
            <w:rPr>
              <w:sz w:val="18"/>
              <w:szCs w:val="18"/>
            </w:rPr>
          </w:pPr>
          <w:r w:rsidRPr="00796759">
            <w:rPr>
              <w:sz w:val="18"/>
              <w:szCs w:val="18"/>
            </w:rPr>
            <w:t xml:space="preserve">Website: </w:t>
          </w:r>
          <w:hyperlink r:id="rId1" w:history="1">
            <w:r w:rsidRPr="00796759">
              <w:rPr>
                <w:sz w:val="18"/>
                <w:szCs w:val="18"/>
              </w:rPr>
              <w:t>www.moviri.com</w:t>
            </w:r>
          </w:hyperlink>
        </w:p>
        <w:p w14:paraId="0C460164" w14:textId="77777777" w:rsidR="00920DDD" w:rsidRPr="00796759" w:rsidRDefault="00920DDD" w:rsidP="00796759">
          <w:pPr>
            <w:jc w:val="center"/>
            <w:rPr>
              <w:color w:val="808080"/>
              <w:sz w:val="18"/>
              <w:szCs w:val="18"/>
            </w:rPr>
          </w:pPr>
          <w:r w:rsidRPr="00796759">
            <w:rPr>
              <w:sz w:val="18"/>
              <w:szCs w:val="18"/>
            </w:rPr>
            <w:t>Email</w:t>
          </w:r>
          <w:r w:rsidRPr="00796759">
            <w:rPr>
              <w:color w:val="808080"/>
              <w:sz w:val="18"/>
              <w:szCs w:val="18"/>
            </w:rPr>
            <w:t>:</w:t>
          </w:r>
          <w:r w:rsidRPr="00796759">
            <w:rPr>
              <w:sz w:val="18"/>
              <w:szCs w:val="18"/>
            </w:rPr>
            <w:t xml:space="preserve">     </w:t>
          </w:r>
          <w:hyperlink r:id="rId2" w:history="1">
            <w:r w:rsidRPr="00796759">
              <w:rPr>
                <w:sz w:val="18"/>
                <w:szCs w:val="18"/>
              </w:rPr>
              <w:t>info@moviri.com</w:t>
            </w:r>
          </w:hyperlink>
        </w:p>
      </w:tc>
    </w:tr>
  </w:tbl>
  <w:p w14:paraId="1F5E4C9B" w14:textId="77777777" w:rsidR="00920DDD" w:rsidRPr="00796759" w:rsidRDefault="00920DDD" w:rsidP="00796759">
    <w:pPr>
      <w:rPr>
        <w:sz w:val="18"/>
        <w:szCs w:val="18"/>
        <w:lang w:eastAsia="ar-SA"/>
      </w:rPr>
    </w:pPr>
    <w:r w:rsidRPr="00796759">
      <w:rPr>
        <w:noProof/>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A6351" w14:textId="77777777" w:rsidR="004A0EDA" w:rsidRDefault="004A0EDA" w:rsidP="00516092">
      <w:pPr>
        <w:spacing w:after="0"/>
      </w:pPr>
      <w:r>
        <w:separator/>
      </w:r>
    </w:p>
  </w:footnote>
  <w:footnote w:type="continuationSeparator" w:id="0">
    <w:p w14:paraId="48C28872" w14:textId="77777777" w:rsidR="004A0EDA" w:rsidRDefault="004A0EDA" w:rsidP="005160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Borders>
        <w:bottom w:val="single" w:sz="4" w:space="0" w:color="808080" w:themeColor="background1" w:themeShade="80"/>
      </w:tblBorders>
      <w:tblLook w:val="00A0" w:firstRow="1" w:lastRow="0" w:firstColumn="1" w:lastColumn="0" w:noHBand="0" w:noVBand="0"/>
    </w:tblPr>
    <w:tblGrid>
      <w:gridCol w:w="5833"/>
      <w:gridCol w:w="3193"/>
    </w:tblGrid>
    <w:tr w:rsidR="00920DDD" w:rsidRPr="00B773E1" w14:paraId="54E30EF3" w14:textId="77777777" w:rsidTr="00796759">
      <w:trPr>
        <w:trHeight w:val="801"/>
        <w:jc w:val="right"/>
      </w:trPr>
      <w:tc>
        <w:tcPr>
          <w:tcW w:w="3317" w:type="pct"/>
        </w:tcPr>
        <w:p w14:paraId="5D1655B2" w14:textId="568154D3" w:rsidR="00920DDD" w:rsidRPr="00035572" w:rsidRDefault="00920DDD" w:rsidP="00B773E1">
          <w:pPr>
            <w:rPr>
              <w:b/>
              <w:color w:val="4F81BD" w:themeColor="accent1"/>
              <w:lang w:val="it-IT"/>
            </w:rPr>
          </w:pPr>
          <w:r w:rsidRPr="00B773E1">
            <w:rPr>
              <w:b/>
              <w:color w:val="4F81BD" w:themeColor="accent1"/>
              <w:lang w:val="it-IT"/>
            </w:rPr>
            <w:fldChar w:fldCharType="begin"/>
          </w:r>
          <w:r w:rsidRPr="00B773E1">
            <w:rPr>
              <w:color w:val="4F81BD" w:themeColor="accent1"/>
              <w:lang w:val="it-IT"/>
            </w:rPr>
            <w:instrText xml:space="preserve"> TITLE  \* MERGEFORMAT </w:instrText>
          </w:r>
          <w:r w:rsidRPr="00B773E1">
            <w:rPr>
              <w:b/>
              <w:color w:val="4F81BD" w:themeColor="accent1"/>
              <w:lang w:val="it-IT"/>
            </w:rPr>
            <w:fldChar w:fldCharType="separate"/>
          </w:r>
          <w:r w:rsidR="00035572">
            <w:rPr>
              <w:color w:val="4F81BD" w:themeColor="accent1"/>
              <w:lang w:val="it-IT"/>
            </w:rPr>
            <w:t>Moviri Technical Challenge</w:t>
          </w:r>
          <w:r w:rsidRPr="00B773E1">
            <w:rPr>
              <w:b/>
              <w:color w:val="4F81BD" w:themeColor="accent1"/>
              <w:lang w:val="it-IT"/>
            </w:rPr>
            <w:fldChar w:fldCharType="end"/>
          </w:r>
        </w:p>
      </w:tc>
      <w:tc>
        <w:tcPr>
          <w:tcW w:w="1683" w:type="pct"/>
        </w:tcPr>
        <w:p w14:paraId="3CE26901" w14:textId="77777777" w:rsidR="00920DDD" w:rsidRPr="00B773E1" w:rsidRDefault="00920DDD" w:rsidP="00796759">
          <w:pPr>
            <w:ind w:left="1416"/>
            <w:jc w:val="right"/>
            <w:rPr>
              <w:color w:val="1F497D" w:themeColor="text2"/>
            </w:rPr>
          </w:pPr>
          <w:r w:rsidRPr="00B773E1">
            <w:rPr>
              <w:noProof/>
              <w:color w:val="1F497D" w:themeColor="text2"/>
            </w:rPr>
            <w:drawing>
              <wp:inline distT="0" distB="0" distL="0" distR="0" wp14:anchorId="6BA10269" wp14:editId="1AE66797">
                <wp:extent cx="986790" cy="363345"/>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riPayoff.png"/>
                        <pic:cNvPicPr/>
                      </pic:nvPicPr>
                      <pic:blipFill>
                        <a:blip r:embed="rId1">
                          <a:extLst>
                            <a:ext uri="{28A0092B-C50C-407E-A947-70E740481C1C}">
                              <a14:useLocalDpi xmlns:a14="http://schemas.microsoft.com/office/drawing/2010/main" val="0"/>
                            </a:ext>
                          </a:extLst>
                        </a:blip>
                        <a:stretch>
                          <a:fillRect/>
                        </a:stretch>
                      </pic:blipFill>
                      <pic:spPr>
                        <a:xfrm>
                          <a:off x="0" y="0"/>
                          <a:ext cx="988391" cy="363935"/>
                        </a:xfrm>
                        <a:prstGeom prst="rect">
                          <a:avLst/>
                        </a:prstGeom>
                      </pic:spPr>
                    </pic:pic>
                  </a:graphicData>
                </a:graphic>
              </wp:inline>
            </w:drawing>
          </w:r>
        </w:p>
      </w:tc>
    </w:tr>
  </w:tbl>
  <w:p w14:paraId="25C153F9" w14:textId="77777777" w:rsidR="00920DDD" w:rsidRDefault="00920D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6C745" w14:textId="77777777" w:rsidR="00920DDD" w:rsidRDefault="00920DDD" w:rsidP="00796759">
    <w:pPr>
      <w:jc w:val="center"/>
    </w:pPr>
    <w:r w:rsidRPr="00FD70FE">
      <w:rPr>
        <w:noProof/>
      </w:rPr>
      <w:drawing>
        <wp:inline distT="0" distB="0" distL="0" distR="0" wp14:anchorId="1420BFA2" wp14:editId="47647109">
          <wp:extent cx="1373187" cy="505911"/>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oviri_normal.eps"/>
                  <pic:cNvPicPr/>
                </pic:nvPicPr>
                <pic:blipFill>
                  <a:blip r:embed="rId1">
                    <a:extLst>
                      <a:ext uri="{28A0092B-C50C-407E-A947-70E740481C1C}">
                        <a14:useLocalDpi xmlns:a14="http://schemas.microsoft.com/office/drawing/2010/main" val="0"/>
                      </a:ext>
                    </a:extLst>
                  </a:blip>
                  <a:stretch>
                    <a:fillRect/>
                  </a:stretch>
                </pic:blipFill>
                <pic:spPr>
                  <a:xfrm>
                    <a:off x="0" y="0"/>
                    <a:ext cx="1373187" cy="505911"/>
                  </a:xfrm>
                  <a:prstGeom prst="rect">
                    <a:avLst/>
                  </a:prstGeom>
                </pic:spPr>
              </pic:pic>
            </a:graphicData>
          </a:graphic>
        </wp:inline>
      </w:drawing>
    </w:r>
  </w:p>
  <w:p w14:paraId="6A774176" w14:textId="77777777" w:rsidR="00920DDD" w:rsidRDefault="00920D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968E3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F656E2"/>
    <w:multiLevelType w:val="hybridMultilevel"/>
    <w:tmpl w:val="208CDB9E"/>
    <w:lvl w:ilvl="0" w:tplc="54D4B6FA">
      <w:start w:val="1"/>
      <w:numFmt w:val="bullet"/>
      <w:pStyle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11397C"/>
    <w:multiLevelType w:val="hybridMultilevel"/>
    <w:tmpl w:val="1DFA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13AEA"/>
    <w:multiLevelType w:val="hybridMultilevel"/>
    <w:tmpl w:val="336E51F0"/>
    <w:lvl w:ilvl="0" w:tplc="DBEC9B10">
      <w:start w:val="1"/>
      <w:numFmt w:val="bullet"/>
      <w:pStyle w:val="Table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12B28"/>
    <w:multiLevelType w:val="hybridMultilevel"/>
    <w:tmpl w:val="9084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419A7"/>
    <w:multiLevelType w:val="multilevel"/>
    <w:tmpl w:val="F684C9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F612B48"/>
    <w:multiLevelType w:val="hybridMultilevel"/>
    <w:tmpl w:val="42AAD2E4"/>
    <w:lvl w:ilvl="0" w:tplc="F6FE28A8">
      <w:start w:val="1"/>
      <w:numFmt w:val="bullet"/>
      <w:pStyle w:val="ListParagraph"/>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76306E8A"/>
    <w:multiLevelType w:val="hybridMultilevel"/>
    <w:tmpl w:val="E022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95FF3"/>
    <w:multiLevelType w:val="hybridMultilevel"/>
    <w:tmpl w:val="735A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3"/>
  </w:num>
  <w:num w:numId="6">
    <w:abstractNumId w:val="2"/>
  </w:num>
  <w:num w:numId="7">
    <w:abstractNumId w:val="8"/>
  </w:num>
  <w:num w:numId="8">
    <w:abstractNumId w:val="4"/>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hideSpellingErrors/>
  <w:hideGrammaticalErrors/>
  <w:proofState w:spelling="clean" w:grammar="clean"/>
  <w:attachedTemplate r:id="rId1"/>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CwNAUiUzNTcyBU0lEKTi0uzszPAykwqQUAN/1wuSwAAAA="/>
  </w:docVars>
  <w:rsids>
    <w:rsidRoot w:val="00E43F28"/>
    <w:rsid w:val="0000161C"/>
    <w:rsid w:val="0000489A"/>
    <w:rsid w:val="00005A25"/>
    <w:rsid w:val="000101CA"/>
    <w:rsid w:val="000105C5"/>
    <w:rsid w:val="00014EB5"/>
    <w:rsid w:val="000211F5"/>
    <w:rsid w:val="00021221"/>
    <w:rsid w:val="0003006C"/>
    <w:rsid w:val="00034AF1"/>
    <w:rsid w:val="00034EA2"/>
    <w:rsid w:val="00035572"/>
    <w:rsid w:val="00036871"/>
    <w:rsid w:val="000452ED"/>
    <w:rsid w:val="0004624D"/>
    <w:rsid w:val="000473E4"/>
    <w:rsid w:val="00060C50"/>
    <w:rsid w:val="00060F6D"/>
    <w:rsid w:val="00063582"/>
    <w:rsid w:val="000644AD"/>
    <w:rsid w:val="0007663B"/>
    <w:rsid w:val="00076D92"/>
    <w:rsid w:val="000770B2"/>
    <w:rsid w:val="000771FA"/>
    <w:rsid w:val="00077D8D"/>
    <w:rsid w:val="00080F47"/>
    <w:rsid w:val="000848CC"/>
    <w:rsid w:val="00084D29"/>
    <w:rsid w:val="00091277"/>
    <w:rsid w:val="000924B6"/>
    <w:rsid w:val="00093DF9"/>
    <w:rsid w:val="000A1CF2"/>
    <w:rsid w:val="000A3EEA"/>
    <w:rsid w:val="000A548E"/>
    <w:rsid w:val="000B2408"/>
    <w:rsid w:val="000C2B40"/>
    <w:rsid w:val="000C4C9B"/>
    <w:rsid w:val="000D0464"/>
    <w:rsid w:val="000D1A4A"/>
    <w:rsid w:val="000E054E"/>
    <w:rsid w:val="000E0E51"/>
    <w:rsid w:val="000E4859"/>
    <w:rsid w:val="000E5345"/>
    <w:rsid w:val="000E54D5"/>
    <w:rsid w:val="000E55BA"/>
    <w:rsid w:val="000E7C59"/>
    <w:rsid w:val="000F044C"/>
    <w:rsid w:val="000F335C"/>
    <w:rsid w:val="000F4579"/>
    <w:rsid w:val="000F5BAF"/>
    <w:rsid w:val="000F6CC5"/>
    <w:rsid w:val="00100931"/>
    <w:rsid w:val="00105A30"/>
    <w:rsid w:val="00105ACB"/>
    <w:rsid w:val="00112669"/>
    <w:rsid w:val="0012275C"/>
    <w:rsid w:val="001252C6"/>
    <w:rsid w:val="00132961"/>
    <w:rsid w:val="00134230"/>
    <w:rsid w:val="0014077B"/>
    <w:rsid w:val="001407A0"/>
    <w:rsid w:val="00141B83"/>
    <w:rsid w:val="00153B70"/>
    <w:rsid w:val="00166457"/>
    <w:rsid w:val="00173405"/>
    <w:rsid w:val="00173D09"/>
    <w:rsid w:val="00177A9E"/>
    <w:rsid w:val="00194C53"/>
    <w:rsid w:val="00196DB1"/>
    <w:rsid w:val="001A34F4"/>
    <w:rsid w:val="001A3C66"/>
    <w:rsid w:val="001A48FB"/>
    <w:rsid w:val="001A785B"/>
    <w:rsid w:val="001B0B5D"/>
    <w:rsid w:val="001B4564"/>
    <w:rsid w:val="001B740C"/>
    <w:rsid w:val="001D2AD7"/>
    <w:rsid w:val="001D3C42"/>
    <w:rsid w:val="001F0058"/>
    <w:rsid w:val="001F1D97"/>
    <w:rsid w:val="001F478C"/>
    <w:rsid w:val="001F4811"/>
    <w:rsid w:val="001F59C2"/>
    <w:rsid w:val="0020039D"/>
    <w:rsid w:val="002044B9"/>
    <w:rsid w:val="0021349A"/>
    <w:rsid w:val="0021395D"/>
    <w:rsid w:val="00221444"/>
    <w:rsid w:val="0022367F"/>
    <w:rsid w:val="002244B2"/>
    <w:rsid w:val="002263B6"/>
    <w:rsid w:val="0023036C"/>
    <w:rsid w:val="0023099F"/>
    <w:rsid w:val="00230C43"/>
    <w:rsid w:val="00232434"/>
    <w:rsid w:val="00236477"/>
    <w:rsid w:val="00244055"/>
    <w:rsid w:val="00246745"/>
    <w:rsid w:val="00246DA8"/>
    <w:rsid w:val="002518EA"/>
    <w:rsid w:val="002571D5"/>
    <w:rsid w:val="002636C0"/>
    <w:rsid w:val="002651F6"/>
    <w:rsid w:val="00265F96"/>
    <w:rsid w:val="00267D46"/>
    <w:rsid w:val="0029295C"/>
    <w:rsid w:val="00293494"/>
    <w:rsid w:val="0029760D"/>
    <w:rsid w:val="002A461F"/>
    <w:rsid w:val="002C1FE2"/>
    <w:rsid w:val="002C3519"/>
    <w:rsid w:val="002C5E50"/>
    <w:rsid w:val="002C7103"/>
    <w:rsid w:val="002D299C"/>
    <w:rsid w:val="002D30C4"/>
    <w:rsid w:val="002D3A89"/>
    <w:rsid w:val="002D4C3F"/>
    <w:rsid w:val="002D5204"/>
    <w:rsid w:val="002D6EC0"/>
    <w:rsid w:val="002E5CB8"/>
    <w:rsid w:val="002F019C"/>
    <w:rsid w:val="002F2BA9"/>
    <w:rsid w:val="002F5430"/>
    <w:rsid w:val="002F66BB"/>
    <w:rsid w:val="00300051"/>
    <w:rsid w:val="00302EF0"/>
    <w:rsid w:val="003069B4"/>
    <w:rsid w:val="003069CC"/>
    <w:rsid w:val="00315E1B"/>
    <w:rsid w:val="00315E85"/>
    <w:rsid w:val="00322C71"/>
    <w:rsid w:val="00323C93"/>
    <w:rsid w:val="00330A1F"/>
    <w:rsid w:val="00331689"/>
    <w:rsid w:val="00333851"/>
    <w:rsid w:val="0033532A"/>
    <w:rsid w:val="00336685"/>
    <w:rsid w:val="003424F4"/>
    <w:rsid w:val="00352B81"/>
    <w:rsid w:val="00354D69"/>
    <w:rsid w:val="00356D79"/>
    <w:rsid w:val="00361F4B"/>
    <w:rsid w:val="00372B39"/>
    <w:rsid w:val="00374BDA"/>
    <w:rsid w:val="0037522A"/>
    <w:rsid w:val="003878AB"/>
    <w:rsid w:val="00397E5C"/>
    <w:rsid w:val="003B7DCD"/>
    <w:rsid w:val="003C2510"/>
    <w:rsid w:val="003C3F00"/>
    <w:rsid w:val="003D2EF7"/>
    <w:rsid w:val="003D60A0"/>
    <w:rsid w:val="003D63DB"/>
    <w:rsid w:val="003E2402"/>
    <w:rsid w:val="003E38EC"/>
    <w:rsid w:val="003E61F5"/>
    <w:rsid w:val="003E73E6"/>
    <w:rsid w:val="003F215C"/>
    <w:rsid w:val="003F4963"/>
    <w:rsid w:val="003F61F6"/>
    <w:rsid w:val="00400E98"/>
    <w:rsid w:val="00406F51"/>
    <w:rsid w:val="00411B25"/>
    <w:rsid w:val="0041348C"/>
    <w:rsid w:val="00421673"/>
    <w:rsid w:val="00424706"/>
    <w:rsid w:val="00424919"/>
    <w:rsid w:val="00425B8E"/>
    <w:rsid w:val="004444F8"/>
    <w:rsid w:val="0044625E"/>
    <w:rsid w:val="004506A8"/>
    <w:rsid w:val="00453DBD"/>
    <w:rsid w:val="004546F6"/>
    <w:rsid w:val="00466E77"/>
    <w:rsid w:val="00467C40"/>
    <w:rsid w:val="00473CE9"/>
    <w:rsid w:val="004759FC"/>
    <w:rsid w:val="00476F44"/>
    <w:rsid w:val="004774ED"/>
    <w:rsid w:val="00482195"/>
    <w:rsid w:val="0048670C"/>
    <w:rsid w:val="00486E98"/>
    <w:rsid w:val="00490671"/>
    <w:rsid w:val="00494279"/>
    <w:rsid w:val="004A0EDA"/>
    <w:rsid w:val="004A13D6"/>
    <w:rsid w:val="004A1DF6"/>
    <w:rsid w:val="004A5F2B"/>
    <w:rsid w:val="004A6242"/>
    <w:rsid w:val="004B2914"/>
    <w:rsid w:val="004C3AD1"/>
    <w:rsid w:val="004C5EAC"/>
    <w:rsid w:val="004D189A"/>
    <w:rsid w:val="004E04AE"/>
    <w:rsid w:val="004E237C"/>
    <w:rsid w:val="004F0A3A"/>
    <w:rsid w:val="004F33A4"/>
    <w:rsid w:val="004F3AB0"/>
    <w:rsid w:val="004F3B89"/>
    <w:rsid w:val="004F75C4"/>
    <w:rsid w:val="005013AA"/>
    <w:rsid w:val="00505BD9"/>
    <w:rsid w:val="00505FDB"/>
    <w:rsid w:val="00506BFC"/>
    <w:rsid w:val="00516092"/>
    <w:rsid w:val="00517A39"/>
    <w:rsid w:val="00520AD9"/>
    <w:rsid w:val="00523D17"/>
    <w:rsid w:val="00524AA2"/>
    <w:rsid w:val="00531B6A"/>
    <w:rsid w:val="005344C1"/>
    <w:rsid w:val="0053677F"/>
    <w:rsid w:val="00540D8C"/>
    <w:rsid w:val="00544EF5"/>
    <w:rsid w:val="00545AEA"/>
    <w:rsid w:val="00550587"/>
    <w:rsid w:val="00553861"/>
    <w:rsid w:val="005556F0"/>
    <w:rsid w:val="00560349"/>
    <w:rsid w:val="0056269B"/>
    <w:rsid w:val="00565378"/>
    <w:rsid w:val="0056667F"/>
    <w:rsid w:val="00570540"/>
    <w:rsid w:val="00576D05"/>
    <w:rsid w:val="00585C47"/>
    <w:rsid w:val="00585FDD"/>
    <w:rsid w:val="005913B3"/>
    <w:rsid w:val="00593AC0"/>
    <w:rsid w:val="00596AFE"/>
    <w:rsid w:val="005A4E3C"/>
    <w:rsid w:val="005A78A8"/>
    <w:rsid w:val="005B74AF"/>
    <w:rsid w:val="005C026B"/>
    <w:rsid w:val="005D2201"/>
    <w:rsid w:val="005D7C1E"/>
    <w:rsid w:val="005E239A"/>
    <w:rsid w:val="005E63DC"/>
    <w:rsid w:val="005E6680"/>
    <w:rsid w:val="005F4AD4"/>
    <w:rsid w:val="00600459"/>
    <w:rsid w:val="006025AA"/>
    <w:rsid w:val="00606549"/>
    <w:rsid w:val="00607CBB"/>
    <w:rsid w:val="006149B9"/>
    <w:rsid w:val="0061583B"/>
    <w:rsid w:val="00621189"/>
    <w:rsid w:val="006234EA"/>
    <w:rsid w:val="00624E4D"/>
    <w:rsid w:val="00627B87"/>
    <w:rsid w:val="00634342"/>
    <w:rsid w:val="00656229"/>
    <w:rsid w:val="006569C3"/>
    <w:rsid w:val="00656A55"/>
    <w:rsid w:val="006635A4"/>
    <w:rsid w:val="00672873"/>
    <w:rsid w:val="00675C1B"/>
    <w:rsid w:val="00680385"/>
    <w:rsid w:val="00680AB6"/>
    <w:rsid w:val="0068122E"/>
    <w:rsid w:val="00681461"/>
    <w:rsid w:val="00690E96"/>
    <w:rsid w:val="00691548"/>
    <w:rsid w:val="00695D7D"/>
    <w:rsid w:val="0069660D"/>
    <w:rsid w:val="006B36E2"/>
    <w:rsid w:val="006C037D"/>
    <w:rsid w:val="006D0079"/>
    <w:rsid w:val="006D5F32"/>
    <w:rsid w:val="006D6D92"/>
    <w:rsid w:val="006F0EDF"/>
    <w:rsid w:val="006F1A1D"/>
    <w:rsid w:val="006F23CC"/>
    <w:rsid w:val="006F54E6"/>
    <w:rsid w:val="006F5E96"/>
    <w:rsid w:val="006F6365"/>
    <w:rsid w:val="0070135E"/>
    <w:rsid w:val="00706191"/>
    <w:rsid w:val="00710513"/>
    <w:rsid w:val="00721BC3"/>
    <w:rsid w:val="007272F1"/>
    <w:rsid w:val="0073384F"/>
    <w:rsid w:val="0073489A"/>
    <w:rsid w:val="00735B91"/>
    <w:rsid w:val="00741848"/>
    <w:rsid w:val="00742F24"/>
    <w:rsid w:val="00750B50"/>
    <w:rsid w:val="00752862"/>
    <w:rsid w:val="00756D74"/>
    <w:rsid w:val="007617E4"/>
    <w:rsid w:val="00761BD6"/>
    <w:rsid w:val="0076337B"/>
    <w:rsid w:val="00772C9F"/>
    <w:rsid w:val="00777C3A"/>
    <w:rsid w:val="00785B7E"/>
    <w:rsid w:val="00796759"/>
    <w:rsid w:val="00797844"/>
    <w:rsid w:val="00797AFF"/>
    <w:rsid w:val="007A7A29"/>
    <w:rsid w:val="007B0E70"/>
    <w:rsid w:val="007B2C2D"/>
    <w:rsid w:val="007B5898"/>
    <w:rsid w:val="007C0DF5"/>
    <w:rsid w:val="007C3019"/>
    <w:rsid w:val="007C4701"/>
    <w:rsid w:val="007D0359"/>
    <w:rsid w:val="007D43C4"/>
    <w:rsid w:val="007D5201"/>
    <w:rsid w:val="007E34C9"/>
    <w:rsid w:val="007E5E03"/>
    <w:rsid w:val="007F03BC"/>
    <w:rsid w:val="007F2215"/>
    <w:rsid w:val="007F3327"/>
    <w:rsid w:val="00800A8B"/>
    <w:rsid w:val="008041ED"/>
    <w:rsid w:val="00805B71"/>
    <w:rsid w:val="00810200"/>
    <w:rsid w:val="008112AA"/>
    <w:rsid w:val="00812C3A"/>
    <w:rsid w:val="00823DFD"/>
    <w:rsid w:val="00827B08"/>
    <w:rsid w:val="00827D19"/>
    <w:rsid w:val="00833F43"/>
    <w:rsid w:val="008347EF"/>
    <w:rsid w:val="0083612C"/>
    <w:rsid w:val="00847A67"/>
    <w:rsid w:val="00855076"/>
    <w:rsid w:val="008556FA"/>
    <w:rsid w:val="00856695"/>
    <w:rsid w:val="00861594"/>
    <w:rsid w:val="00861724"/>
    <w:rsid w:val="00861D60"/>
    <w:rsid w:val="008658CA"/>
    <w:rsid w:val="008661BC"/>
    <w:rsid w:val="0087438F"/>
    <w:rsid w:val="00875CED"/>
    <w:rsid w:val="008856F6"/>
    <w:rsid w:val="00886953"/>
    <w:rsid w:val="00887448"/>
    <w:rsid w:val="00890510"/>
    <w:rsid w:val="008A25F4"/>
    <w:rsid w:val="008B3B8F"/>
    <w:rsid w:val="008B688E"/>
    <w:rsid w:val="008C2424"/>
    <w:rsid w:val="008C74B5"/>
    <w:rsid w:val="008D1CE5"/>
    <w:rsid w:val="008E1D79"/>
    <w:rsid w:val="008E7C99"/>
    <w:rsid w:val="008F0A0F"/>
    <w:rsid w:val="008F54B6"/>
    <w:rsid w:val="008F5519"/>
    <w:rsid w:val="008F6B36"/>
    <w:rsid w:val="008F71EC"/>
    <w:rsid w:val="00905889"/>
    <w:rsid w:val="00905A7B"/>
    <w:rsid w:val="00910DB6"/>
    <w:rsid w:val="00915AF7"/>
    <w:rsid w:val="0091611A"/>
    <w:rsid w:val="00920DDD"/>
    <w:rsid w:val="00920E6B"/>
    <w:rsid w:val="00923D4D"/>
    <w:rsid w:val="00924643"/>
    <w:rsid w:val="009518FD"/>
    <w:rsid w:val="00957436"/>
    <w:rsid w:val="00960BB4"/>
    <w:rsid w:val="0096127F"/>
    <w:rsid w:val="00961B99"/>
    <w:rsid w:val="00963EAC"/>
    <w:rsid w:val="00965141"/>
    <w:rsid w:val="00970850"/>
    <w:rsid w:val="00980F5B"/>
    <w:rsid w:val="00987E8E"/>
    <w:rsid w:val="009B0586"/>
    <w:rsid w:val="009B324F"/>
    <w:rsid w:val="009B5E8C"/>
    <w:rsid w:val="009B7399"/>
    <w:rsid w:val="009C7BEB"/>
    <w:rsid w:val="009D3598"/>
    <w:rsid w:val="009D36D2"/>
    <w:rsid w:val="009D575F"/>
    <w:rsid w:val="009D6203"/>
    <w:rsid w:val="009D7756"/>
    <w:rsid w:val="009E0B27"/>
    <w:rsid w:val="009E0BD0"/>
    <w:rsid w:val="009E270D"/>
    <w:rsid w:val="009E6FA7"/>
    <w:rsid w:val="009F1437"/>
    <w:rsid w:val="009F1984"/>
    <w:rsid w:val="009F3BB4"/>
    <w:rsid w:val="009F486E"/>
    <w:rsid w:val="009F4F1C"/>
    <w:rsid w:val="009F7781"/>
    <w:rsid w:val="009F7FC7"/>
    <w:rsid w:val="00A11412"/>
    <w:rsid w:val="00A15DC3"/>
    <w:rsid w:val="00A17402"/>
    <w:rsid w:val="00A2329D"/>
    <w:rsid w:val="00A23EFC"/>
    <w:rsid w:val="00A252FA"/>
    <w:rsid w:val="00A258B8"/>
    <w:rsid w:val="00A32083"/>
    <w:rsid w:val="00A371EE"/>
    <w:rsid w:val="00A44920"/>
    <w:rsid w:val="00A51532"/>
    <w:rsid w:val="00A5154D"/>
    <w:rsid w:val="00A51CF7"/>
    <w:rsid w:val="00A5278C"/>
    <w:rsid w:val="00A5351E"/>
    <w:rsid w:val="00A627E3"/>
    <w:rsid w:val="00A64A5B"/>
    <w:rsid w:val="00A64FCD"/>
    <w:rsid w:val="00A65061"/>
    <w:rsid w:val="00A65CF0"/>
    <w:rsid w:val="00A6782C"/>
    <w:rsid w:val="00A763E7"/>
    <w:rsid w:val="00A80D7E"/>
    <w:rsid w:val="00A84D12"/>
    <w:rsid w:val="00A86C03"/>
    <w:rsid w:val="00A8764D"/>
    <w:rsid w:val="00A91794"/>
    <w:rsid w:val="00A9504B"/>
    <w:rsid w:val="00AA42E4"/>
    <w:rsid w:val="00AA5028"/>
    <w:rsid w:val="00AB082E"/>
    <w:rsid w:val="00AC7DFF"/>
    <w:rsid w:val="00AD002F"/>
    <w:rsid w:val="00AD02A6"/>
    <w:rsid w:val="00AD337F"/>
    <w:rsid w:val="00AD63CB"/>
    <w:rsid w:val="00AD7357"/>
    <w:rsid w:val="00AE6CF2"/>
    <w:rsid w:val="00AF1AFC"/>
    <w:rsid w:val="00AF31ED"/>
    <w:rsid w:val="00B00310"/>
    <w:rsid w:val="00B0307C"/>
    <w:rsid w:val="00B1785C"/>
    <w:rsid w:val="00B2081C"/>
    <w:rsid w:val="00B22242"/>
    <w:rsid w:val="00B24250"/>
    <w:rsid w:val="00B26957"/>
    <w:rsid w:val="00B279D1"/>
    <w:rsid w:val="00B27AA5"/>
    <w:rsid w:val="00B27FCD"/>
    <w:rsid w:val="00B32CC6"/>
    <w:rsid w:val="00B374B1"/>
    <w:rsid w:val="00B466E4"/>
    <w:rsid w:val="00B773E1"/>
    <w:rsid w:val="00B80A3F"/>
    <w:rsid w:val="00B82688"/>
    <w:rsid w:val="00B85E48"/>
    <w:rsid w:val="00B930B2"/>
    <w:rsid w:val="00B94AF5"/>
    <w:rsid w:val="00B96F1A"/>
    <w:rsid w:val="00BB3EEB"/>
    <w:rsid w:val="00BD427E"/>
    <w:rsid w:val="00BD7A7E"/>
    <w:rsid w:val="00BE06BC"/>
    <w:rsid w:val="00BE1E3F"/>
    <w:rsid w:val="00BE255F"/>
    <w:rsid w:val="00BE2606"/>
    <w:rsid w:val="00BE3151"/>
    <w:rsid w:val="00BE4475"/>
    <w:rsid w:val="00BF14F2"/>
    <w:rsid w:val="00BF2320"/>
    <w:rsid w:val="00BF319A"/>
    <w:rsid w:val="00BF408A"/>
    <w:rsid w:val="00C000EF"/>
    <w:rsid w:val="00C01BA2"/>
    <w:rsid w:val="00C07547"/>
    <w:rsid w:val="00C1107A"/>
    <w:rsid w:val="00C1288C"/>
    <w:rsid w:val="00C216A0"/>
    <w:rsid w:val="00C24A31"/>
    <w:rsid w:val="00C273B1"/>
    <w:rsid w:val="00C27A72"/>
    <w:rsid w:val="00C310C0"/>
    <w:rsid w:val="00C3268F"/>
    <w:rsid w:val="00C35E02"/>
    <w:rsid w:val="00C376F5"/>
    <w:rsid w:val="00C37940"/>
    <w:rsid w:val="00C41AE3"/>
    <w:rsid w:val="00C54899"/>
    <w:rsid w:val="00C5798F"/>
    <w:rsid w:val="00C71709"/>
    <w:rsid w:val="00C731C0"/>
    <w:rsid w:val="00C73716"/>
    <w:rsid w:val="00C7393D"/>
    <w:rsid w:val="00C7540C"/>
    <w:rsid w:val="00C77639"/>
    <w:rsid w:val="00C91612"/>
    <w:rsid w:val="00C92576"/>
    <w:rsid w:val="00C92C6F"/>
    <w:rsid w:val="00C97EF6"/>
    <w:rsid w:val="00CA255F"/>
    <w:rsid w:val="00CB014C"/>
    <w:rsid w:val="00CB22E5"/>
    <w:rsid w:val="00CB2994"/>
    <w:rsid w:val="00CB329D"/>
    <w:rsid w:val="00CC1F1A"/>
    <w:rsid w:val="00CC32FF"/>
    <w:rsid w:val="00CC3746"/>
    <w:rsid w:val="00CC5211"/>
    <w:rsid w:val="00CC701F"/>
    <w:rsid w:val="00CC7A4D"/>
    <w:rsid w:val="00CD05D3"/>
    <w:rsid w:val="00CD0690"/>
    <w:rsid w:val="00CD254B"/>
    <w:rsid w:val="00CD2BFF"/>
    <w:rsid w:val="00CD2C50"/>
    <w:rsid w:val="00CD34DD"/>
    <w:rsid w:val="00CE21C1"/>
    <w:rsid w:val="00CE7794"/>
    <w:rsid w:val="00CF0044"/>
    <w:rsid w:val="00CF1911"/>
    <w:rsid w:val="00CF20B0"/>
    <w:rsid w:val="00CF3599"/>
    <w:rsid w:val="00CF7D7D"/>
    <w:rsid w:val="00D0280F"/>
    <w:rsid w:val="00D033E0"/>
    <w:rsid w:val="00D134AB"/>
    <w:rsid w:val="00D20022"/>
    <w:rsid w:val="00D205EF"/>
    <w:rsid w:val="00D23CFF"/>
    <w:rsid w:val="00D242B4"/>
    <w:rsid w:val="00D277FC"/>
    <w:rsid w:val="00D30FB7"/>
    <w:rsid w:val="00D3161C"/>
    <w:rsid w:val="00D438ED"/>
    <w:rsid w:val="00D441B7"/>
    <w:rsid w:val="00D507A2"/>
    <w:rsid w:val="00D565BA"/>
    <w:rsid w:val="00D62C85"/>
    <w:rsid w:val="00D646C7"/>
    <w:rsid w:val="00D825D3"/>
    <w:rsid w:val="00D85CE9"/>
    <w:rsid w:val="00D860D9"/>
    <w:rsid w:val="00D86552"/>
    <w:rsid w:val="00D93001"/>
    <w:rsid w:val="00D94FFD"/>
    <w:rsid w:val="00DA0173"/>
    <w:rsid w:val="00DA1490"/>
    <w:rsid w:val="00DB44ED"/>
    <w:rsid w:val="00DB4657"/>
    <w:rsid w:val="00DB4B2E"/>
    <w:rsid w:val="00DB5B66"/>
    <w:rsid w:val="00DC1DC8"/>
    <w:rsid w:val="00DC3892"/>
    <w:rsid w:val="00DC6503"/>
    <w:rsid w:val="00DC71FB"/>
    <w:rsid w:val="00DC7E8B"/>
    <w:rsid w:val="00DD19F4"/>
    <w:rsid w:val="00DD4D81"/>
    <w:rsid w:val="00DD5279"/>
    <w:rsid w:val="00DE2F9F"/>
    <w:rsid w:val="00DE7D3A"/>
    <w:rsid w:val="00E02EF4"/>
    <w:rsid w:val="00E05A8C"/>
    <w:rsid w:val="00E07CDF"/>
    <w:rsid w:val="00E11D9C"/>
    <w:rsid w:val="00E12439"/>
    <w:rsid w:val="00E1480D"/>
    <w:rsid w:val="00E15281"/>
    <w:rsid w:val="00E2537D"/>
    <w:rsid w:val="00E27CF3"/>
    <w:rsid w:val="00E27DEA"/>
    <w:rsid w:val="00E37A5E"/>
    <w:rsid w:val="00E40523"/>
    <w:rsid w:val="00E419E5"/>
    <w:rsid w:val="00E42BA4"/>
    <w:rsid w:val="00E43F28"/>
    <w:rsid w:val="00E6270A"/>
    <w:rsid w:val="00E630D4"/>
    <w:rsid w:val="00E6505C"/>
    <w:rsid w:val="00E67415"/>
    <w:rsid w:val="00E707D0"/>
    <w:rsid w:val="00E723A5"/>
    <w:rsid w:val="00E76D37"/>
    <w:rsid w:val="00E83410"/>
    <w:rsid w:val="00E84051"/>
    <w:rsid w:val="00EA013E"/>
    <w:rsid w:val="00EA0942"/>
    <w:rsid w:val="00EB0BC8"/>
    <w:rsid w:val="00EB5677"/>
    <w:rsid w:val="00EB69BB"/>
    <w:rsid w:val="00EC1F7C"/>
    <w:rsid w:val="00ED093C"/>
    <w:rsid w:val="00ED1333"/>
    <w:rsid w:val="00EE71FD"/>
    <w:rsid w:val="00EF1EB7"/>
    <w:rsid w:val="00EF7C43"/>
    <w:rsid w:val="00F0353B"/>
    <w:rsid w:val="00F041D4"/>
    <w:rsid w:val="00F06ED2"/>
    <w:rsid w:val="00F12112"/>
    <w:rsid w:val="00F1307F"/>
    <w:rsid w:val="00F21E26"/>
    <w:rsid w:val="00F22CA0"/>
    <w:rsid w:val="00F32262"/>
    <w:rsid w:val="00F341FA"/>
    <w:rsid w:val="00F34B2B"/>
    <w:rsid w:val="00F4259D"/>
    <w:rsid w:val="00F442CD"/>
    <w:rsid w:val="00F55421"/>
    <w:rsid w:val="00F5551D"/>
    <w:rsid w:val="00F6382F"/>
    <w:rsid w:val="00F65437"/>
    <w:rsid w:val="00F76329"/>
    <w:rsid w:val="00F80724"/>
    <w:rsid w:val="00F824A6"/>
    <w:rsid w:val="00F91694"/>
    <w:rsid w:val="00F91ACE"/>
    <w:rsid w:val="00F94053"/>
    <w:rsid w:val="00F9501F"/>
    <w:rsid w:val="00FA359F"/>
    <w:rsid w:val="00FA3FC0"/>
    <w:rsid w:val="00FB221C"/>
    <w:rsid w:val="00FB7DFA"/>
    <w:rsid w:val="00FC0093"/>
    <w:rsid w:val="00FC54CE"/>
    <w:rsid w:val="00FD2CF2"/>
    <w:rsid w:val="00FD75BF"/>
    <w:rsid w:val="00FE081D"/>
    <w:rsid w:val="00FE0AC2"/>
    <w:rsid w:val="00FE439C"/>
    <w:rsid w:val="00FE6C4C"/>
    <w:rsid w:val="00FF0513"/>
    <w:rsid w:val="00FF3518"/>
    <w:rsid w:val="00FF5D1F"/>
    <w:rsid w:val="00FF5ECD"/>
    <w:rsid w:val="00FF6AF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C96EF"/>
  <w15:docId w15:val="{CEBF2AFB-4F5E-4B23-A068-02C804FF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42BA4"/>
    <w:rPr>
      <w:color w:val="404040" w:themeColor="text1" w:themeTint="BF"/>
      <w:lang w:val="en-US"/>
    </w:rPr>
  </w:style>
  <w:style w:type="paragraph" w:styleId="Heading1">
    <w:name w:val="heading 1"/>
    <w:basedOn w:val="Normal"/>
    <w:next w:val="Normal"/>
    <w:link w:val="Heading1Char"/>
    <w:qFormat/>
    <w:rsid w:val="00E42BA4"/>
    <w:pPr>
      <w:keepNext/>
      <w:keepLines/>
      <w:pageBreakBefore/>
      <w:numPr>
        <w:numId w:val="1"/>
      </w:numPr>
      <w:spacing w:before="120" w:after="0"/>
      <w:outlineLvl w:val="0"/>
    </w:pPr>
    <w:rPr>
      <w:rFonts w:ascii="Calibri" w:eastAsia="Times New Roman" w:hAnsi="Calibri" w:cs="Times New Roman"/>
      <w:b/>
      <w:bCs/>
      <w:color w:val="1F497D" w:themeColor="text2"/>
      <w:sz w:val="28"/>
      <w:szCs w:val="28"/>
    </w:rPr>
  </w:style>
  <w:style w:type="paragraph" w:styleId="Heading2">
    <w:name w:val="heading 2"/>
    <w:basedOn w:val="Normal"/>
    <w:next w:val="Normal"/>
    <w:link w:val="Heading2Char"/>
    <w:autoRedefine/>
    <w:unhideWhenUsed/>
    <w:qFormat/>
    <w:rsid w:val="00D242B4"/>
    <w:pPr>
      <w:keepNext/>
      <w:keepLines/>
      <w:numPr>
        <w:ilvl w:val="1"/>
        <w:numId w:val="1"/>
      </w:numPr>
      <w:spacing w:before="240"/>
      <w:outlineLvl w:val="1"/>
    </w:pPr>
    <w:rPr>
      <w:rFonts w:ascii="Calibri" w:eastAsia="Times New Roman" w:hAnsi="Calibri" w:cs="Times New Roman"/>
      <w:b/>
      <w:bCs/>
      <w:color w:val="4F81BD" w:themeColor="accent1"/>
      <w:sz w:val="26"/>
      <w:szCs w:val="26"/>
      <w:lang w:val="en-GB"/>
    </w:rPr>
  </w:style>
  <w:style w:type="paragraph" w:styleId="Heading3">
    <w:name w:val="heading 3"/>
    <w:basedOn w:val="Normal"/>
    <w:next w:val="Normal"/>
    <w:link w:val="Heading3Char"/>
    <w:unhideWhenUsed/>
    <w:qFormat/>
    <w:rsid w:val="000E4859"/>
    <w:pPr>
      <w:keepNext/>
      <w:keepLines/>
      <w:numPr>
        <w:ilvl w:val="2"/>
        <w:numId w:val="1"/>
      </w:numPr>
      <w:spacing w:before="200"/>
      <w:jc w:val="both"/>
      <w:outlineLvl w:val="2"/>
    </w:pPr>
    <w:rPr>
      <w:rFonts w:ascii="Calibri" w:eastAsia="Times New Roman" w:hAnsi="Calibri" w:cs="Times New Roman"/>
      <w:b/>
      <w:bCs/>
      <w:sz w:val="24"/>
      <w:lang w:val="en-GB"/>
    </w:rPr>
  </w:style>
  <w:style w:type="paragraph" w:styleId="Heading4">
    <w:name w:val="heading 4"/>
    <w:basedOn w:val="Normal"/>
    <w:next w:val="Normal"/>
    <w:link w:val="Heading4Char"/>
    <w:unhideWhenUsed/>
    <w:qFormat/>
    <w:rsid w:val="000E4859"/>
    <w:pPr>
      <w:keepNext/>
      <w:keepLines/>
      <w:numPr>
        <w:ilvl w:val="3"/>
        <w:numId w:val="1"/>
      </w:numPr>
      <w:spacing w:before="200"/>
      <w:ind w:left="862" w:hanging="862"/>
      <w:jc w:val="both"/>
      <w:outlineLvl w:val="3"/>
    </w:pPr>
    <w:rPr>
      <w:rFonts w:ascii="Cambria" w:eastAsia="Times New Roman" w:hAnsi="Cambria" w:cs="Times New Roman"/>
      <w:b/>
      <w:bCs/>
      <w:i/>
      <w:iCs/>
      <w:sz w:val="20"/>
    </w:rPr>
  </w:style>
  <w:style w:type="paragraph" w:styleId="Heading5">
    <w:name w:val="heading 5"/>
    <w:basedOn w:val="Normal"/>
    <w:next w:val="Normal"/>
    <w:link w:val="Heading5Char"/>
    <w:unhideWhenUsed/>
    <w:rsid w:val="000E4859"/>
    <w:pPr>
      <w:keepNext/>
      <w:keepLines/>
      <w:numPr>
        <w:ilvl w:val="4"/>
        <w:numId w:val="1"/>
      </w:numPr>
      <w:spacing w:before="200" w:after="0"/>
      <w:jc w:val="both"/>
      <w:outlineLvl w:val="4"/>
    </w:pPr>
    <w:rPr>
      <w:rFonts w:ascii="Cambria" w:eastAsia="Times New Roman" w:hAnsi="Cambria" w:cs="Times New Roman"/>
      <w:color w:val="243F60"/>
    </w:rPr>
  </w:style>
  <w:style w:type="paragraph" w:styleId="Heading6">
    <w:name w:val="heading 6"/>
    <w:basedOn w:val="Normal"/>
    <w:next w:val="Normal"/>
    <w:link w:val="Heading6Char"/>
    <w:unhideWhenUsed/>
    <w:rsid w:val="000E4859"/>
    <w:pPr>
      <w:keepNext/>
      <w:keepLines/>
      <w:numPr>
        <w:ilvl w:val="5"/>
        <w:numId w:val="1"/>
      </w:numPr>
      <w:spacing w:before="200" w:after="0"/>
      <w:jc w:val="both"/>
      <w:outlineLvl w:val="5"/>
    </w:pPr>
    <w:rPr>
      <w:rFonts w:ascii="Cambria" w:eastAsia="Times New Roman" w:hAnsi="Cambria" w:cs="Times New Roman"/>
      <w:i/>
      <w:iCs/>
      <w:color w:val="243F60"/>
    </w:rPr>
  </w:style>
  <w:style w:type="paragraph" w:styleId="Heading7">
    <w:name w:val="heading 7"/>
    <w:basedOn w:val="Normal"/>
    <w:next w:val="Normal"/>
    <w:link w:val="Heading7Char"/>
    <w:unhideWhenUsed/>
    <w:rsid w:val="000E4859"/>
    <w:pPr>
      <w:keepNext/>
      <w:keepLines/>
      <w:numPr>
        <w:ilvl w:val="6"/>
        <w:numId w:val="1"/>
      </w:numPr>
      <w:spacing w:before="200" w:after="0"/>
      <w:jc w:val="both"/>
      <w:outlineLvl w:val="6"/>
    </w:pPr>
    <w:rPr>
      <w:rFonts w:ascii="Cambria" w:eastAsia="Times New Roman" w:hAnsi="Cambria" w:cs="Times New Roman"/>
      <w:i/>
      <w:iCs/>
      <w:color w:val="404040"/>
    </w:rPr>
  </w:style>
  <w:style w:type="paragraph" w:styleId="Heading8">
    <w:name w:val="heading 8"/>
    <w:basedOn w:val="Normal"/>
    <w:next w:val="Normal"/>
    <w:link w:val="Heading8Char"/>
    <w:unhideWhenUsed/>
    <w:rsid w:val="000E4859"/>
    <w:pPr>
      <w:keepNext/>
      <w:keepLines/>
      <w:numPr>
        <w:ilvl w:val="7"/>
        <w:numId w:val="1"/>
      </w:numPr>
      <w:spacing w:before="200" w:after="0"/>
      <w:jc w:val="both"/>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nhideWhenUsed/>
    <w:qFormat/>
    <w:rsid w:val="000E4859"/>
    <w:pPr>
      <w:keepNext/>
      <w:keepLines/>
      <w:numPr>
        <w:ilvl w:val="8"/>
        <w:numId w:val="1"/>
      </w:numPr>
      <w:spacing w:before="200" w:after="0"/>
      <w:jc w:val="both"/>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42BA4"/>
    <w:pPr>
      <w:spacing w:after="200"/>
      <w:jc w:val="center"/>
    </w:pPr>
    <w:rPr>
      <w:iCs/>
      <w:color w:val="auto"/>
      <w:sz w:val="18"/>
      <w:szCs w:val="18"/>
    </w:rPr>
  </w:style>
  <w:style w:type="paragraph" w:styleId="TOC3">
    <w:name w:val="toc 3"/>
    <w:basedOn w:val="Normal"/>
    <w:next w:val="Normal"/>
    <w:autoRedefine/>
    <w:uiPriority w:val="39"/>
    <w:unhideWhenUsed/>
    <w:rsid w:val="00E42BA4"/>
    <w:pPr>
      <w:spacing w:after="100"/>
      <w:ind w:left="440"/>
    </w:pPr>
  </w:style>
  <w:style w:type="paragraph" w:styleId="Footer">
    <w:name w:val="footer"/>
    <w:basedOn w:val="Normal"/>
    <w:link w:val="FooterChar"/>
    <w:unhideWhenUsed/>
    <w:rsid w:val="00516092"/>
    <w:pPr>
      <w:tabs>
        <w:tab w:val="center" w:pos="4819"/>
        <w:tab w:val="right" w:pos="9638"/>
      </w:tabs>
      <w:spacing w:after="0"/>
    </w:pPr>
  </w:style>
  <w:style w:type="character" w:customStyle="1" w:styleId="FooterChar">
    <w:name w:val="Footer Char"/>
    <w:basedOn w:val="DefaultParagraphFont"/>
    <w:link w:val="Footer"/>
    <w:rsid w:val="00516092"/>
  </w:style>
  <w:style w:type="paragraph" w:styleId="BalloonText">
    <w:name w:val="Balloon Text"/>
    <w:basedOn w:val="Normal"/>
    <w:link w:val="BalloonTextChar"/>
    <w:uiPriority w:val="99"/>
    <w:semiHidden/>
    <w:unhideWhenUsed/>
    <w:rsid w:val="005160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92"/>
    <w:rPr>
      <w:rFonts w:ascii="Tahoma" w:hAnsi="Tahoma" w:cs="Tahoma"/>
      <w:sz w:val="16"/>
      <w:szCs w:val="16"/>
    </w:rPr>
  </w:style>
  <w:style w:type="table" w:styleId="TableGrid">
    <w:name w:val="Table Grid"/>
    <w:basedOn w:val="TableNormal"/>
    <w:uiPriority w:val="59"/>
    <w:rsid w:val="00DB4B2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7F3327"/>
    <w:pPr>
      <w:tabs>
        <w:tab w:val="center" w:pos="4680"/>
        <w:tab w:val="right" w:pos="9360"/>
      </w:tabs>
      <w:spacing w:after="0"/>
    </w:pPr>
  </w:style>
  <w:style w:type="character" w:customStyle="1" w:styleId="Heading1Char">
    <w:name w:val="Heading 1 Char"/>
    <w:basedOn w:val="DefaultParagraphFont"/>
    <w:link w:val="Heading1"/>
    <w:rsid w:val="00E42BA4"/>
    <w:rPr>
      <w:rFonts w:ascii="Calibri" w:eastAsia="Times New Roman" w:hAnsi="Calibri" w:cs="Times New Roman"/>
      <w:b/>
      <w:bCs/>
      <w:color w:val="1F497D" w:themeColor="text2"/>
      <w:sz w:val="28"/>
      <w:szCs w:val="28"/>
      <w:lang w:val="en-US"/>
    </w:rPr>
  </w:style>
  <w:style w:type="character" w:customStyle="1" w:styleId="Heading2Char">
    <w:name w:val="Heading 2 Char"/>
    <w:basedOn w:val="DefaultParagraphFont"/>
    <w:link w:val="Heading2"/>
    <w:rsid w:val="00D242B4"/>
    <w:rPr>
      <w:rFonts w:ascii="Calibri" w:eastAsia="Times New Roman" w:hAnsi="Calibri" w:cs="Times New Roman"/>
      <w:b/>
      <w:bCs/>
      <w:color w:val="4F81BD" w:themeColor="accent1"/>
      <w:sz w:val="26"/>
      <w:szCs w:val="26"/>
      <w:lang w:val="en-GB"/>
    </w:rPr>
  </w:style>
  <w:style w:type="character" w:customStyle="1" w:styleId="Heading3Char">
    <w:name w:val="Heading 3 Char"/>
    <w:basedOn w:val="DefaultParagraphFont"/>
    <w:link w:val="Heading3"/>
    <w:rsid w:val="000E4859"/>
    <w:rPr>
      <w:rFonts w:ascii="Calibri" w:eastAsia="Times New Roman" w:hAnsi="Calibri" w:cs="Times New Roman"/>
      <w:b/>
      <w:bCs/>
      <w:color w:val="404040" w:themeColor="text1" w:themeTint="BF"/>
      <w:sz w:val="24"/>
      <w:lang w:val="en-GB"/>
    </w:rPr>
  </w:style>
  <w:style w:type="character" w:customStyle="1" w:styleId="Heading4Char">
    <w:name w:val="Heading 4 Char"/>
    <w:basedOn w:val="DefaultParagraphFont"/>
    <w:link w:val="Heading4"/>
    <w:rsid w:val="000E4859"/>
    <w:rPr>
      <w:rFonts w:ascii="Cambria" w:eastAsia="Times New Roman" w:hAnsi="Cambria" w:cs="Times New Roman"/>
      <w:b/>
      <w:bCs/>
      <w:i/>
      <w:iCs/>
      <w:color w:val="404040" w:themeColor="text1" w:themeTint="BF"/>
      <w:sz w:val="20"/>
      <w:lang w:val="en-US"/>
    </w:rPr>
  </w:style>
  <w:style w:type="character" w:customStyle="1" w:styleId="Heading5Char">
    <w:name w:val="Heading 5 Char"/>
    <w:basedOn w:val="DefaultParagraphFont"/>
    <w:link w:val="Heading5"/>
    <w:rsid w:val="000E4859"/>
    <w:rPr>
      <w:rFonts w:ascii="Cambria" w:eastAsia="Times New Roman" w:hAnsi="Cambria" w:cs="Times New Roman"/>
      <w:color w:val="243F60"/>
      <w:lang w:val="en-US"/>
    </w:rPr>
  </w:style>
  <w:style w:type="character" w:customStyle="1" w:styleId="Heading6Char">
    <w:name w:val="Heading 6 Char"/>
    <w:basedOn w:val="DefaultParagraphFont"/>
    <w:link w:val="Heading6"/>
    <w:rsid w:val="000E4859"/>
    <w:rPr>
      <w:rFonts w:ascii="Cambria" w:eastAsia="Times New Roman" w:hAnsi="Cambria" w:cs="Times New Roman"/>
      <w:i/>
      <w:iCs/>
      <w:color w:val="243F60"/>
      <w:lang w:val="en-US"/>
    </w:rPr>
  </w:style>
  <w:style w:type="character" w:customStyle="1" w:styleId="Heading7Char">
    <w:name w:val="Heading 7 Char"/>
    <w:basedOn w:val="DefaultParagraphFont"/>
    <w:link w:val="Heading7"/>
    <w:rsid w:val="000E4859"/>
    <w:rPr>
      <w:rFonts w:ascii="Cambria" w:eastAsia="Times New Roman" w:hAnsi="Cambria" w:cs="Times New Roman"/>
      <w:i/>
      <w:iCs/>
      <w:color w:val="404040"/>
      <w:lang w:val="en-US"/>
    </w:rPr>
  </w:style>
  <w:style w:type="character" w:customStyle="1" w:styleId="Heading8Char">
    <w:name w:val="Heading 8 Char"/>
    <w:basedOn w:val="DefaultParagraphFont"/>
    <w:link w:val="Heading8"/>
    <w:rsid w:val="000E4859"/>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rsid w:val="000E4859"/>
    <w:rPr>
      <w:rFonts w:ascii="Cambria" w:eastAsia="Times New Roman" w:hAnsi="Cambria" w:cs="Times New Roman"/>
      <w:i/>
      <w:iCs/>
      <w:color w:val="404040"/>
      <w:sz w:val="20"/>
      <w:szCs w:val="20"/>
      <w:lang w:val="en-US"/>
    </w:rPr>
  </w:style>
  <w:style w:type="paragraph" w:styleId="ListParagraph">
    <w:name w:val="List Paragraph"/>
    <w:basedOn w:val="Normal"/>
    <w:link w:val="ListParagraphChar"/>
    <w:uiPriority w:val="34"/>
    <w:rsid w:val="00AD7357"/>
    <w:pPr>
      <w:numPr>
        <w:numId w:val="2"/>
      </w:numPr>
      <w:contextualSpacing/>
      <w:jc w:val="both"/>
    </w:pPr>
    <w:rPr>
      <w:rFonts w:ascii="Calibri" w:eastAsia="Calibri" w:hAnsi="Calibri" w:cs="Times New Roman"/>
    </w:rPr>
  </w:style>
  <w:style w:type="character" w:customStyle="1" w:styleId="HeaderChar">
    <w:name w:val="Header Char"/>
    <w:basedOn w:val="DefaultParagraphFont"/>
    <w:link w:val="Header"/>
    <w:rsid w:val="007F3327"/>
    <w:rPr>
      <w:color w:val="404040" w:themeColor="text1" w:themeTint="BF"/>
      <w:lang w:val="en-US"/>
    </w:rPr>
  </w:style>
  <w:style w:type="paragraph" w:customStyle="1" w:styleId="Bullet">
    <w:name w:val="Bullet"/>
    <w:basedOn w:val="ListParagraph"/>
    <w:link w:val="BulletChar"/>
    <w:qFormat/>
    <w:rsid w:val="00861724"/>
    <w:pPr>
      <w:numPr>
        <w:numId w:val="4"/>
      </w:numPr>
      <w:jc w:val="left"/>
    </w:pPr>
  </w:style>
  <w:style w:type="character" w:customStyle="1" w:styleId="ListParagraphChar">
    <w:name w:val="List Paragraph Char"/>
    <w:basedOn w:val="DefaultParagraphFont"/>
    <w:link w:val="ListParagraph"/>
    <w:uiPriority w:val="34"/>
    <w:rsid w:val="00AD7357"/>
    <w:rPr>
      <w:rFonts w:ascii="Calibri" w:eastAsia="Calibri" w:hAnsi="Calibri" w:cs="Times New Roman"/>
      <w:color w:val="404040" w:themeColor="text1" w:themeTint="BF"/>
      <w:lang w:val="en-US"/>
    </w:rPr>
  </w:style>
  <w:style w:type="character" w:customStyle="1" w:styleId="BulletChar">
    <w:name w:val="Bullet Char"/>
    <w:basedOn w:val="ListParagraphChar"/>
    <w:link w:val="Bullet"/>
    <w:rsid w:val="00861724"/>
    <w:rPr>
      <w:rFonts w:ascii="Calibri" w:eastAsia="Calibri" w:hAnsi="Calibri" w:cs="Times New Roman"/>
      <w:color w:val="404040" w:themeColor="text1" w:themeTint="BF"/>
      <w:lang w:val="en-US"/>
    </w:rPr>
  </w:style>
  <w:style w:type="character" w:styleId="Hyperlink">
    <w:name w:val="Hyperlink"/>
    <w:basedOn w:val="DefaultParagraphFont"/>
    <w:uiPriority w:val="99"/>
    <w:rsid w:val="000E4859"/>
    <w:rPr>
      <w:color w:val="0000FF"/>
      <w:u w:val="single"/>
    </w:rPr>
  </w:style>
  <w:style w:type="table" w:customStyle="1" w:styleId="LightList1">
    <w:name w:val="Light List1"/>
    <w:basedOn w:val="TableNormal"/>
    <w:uiPriority w:val="61"/>
    <w:rsid w:val="000E4859"/>
    <w:pPr>
      <w:spacing w:after="0"/>
    </w:pPr>
    <w:rPr>
      <w:rFonts w:ascii="Calibri" w:eastAsia="Calibri" w:hAnsi="Calibri"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qFormat/>
    <w:rsid w:val="000A3EEA"/>
    <w:pPr>
      <w:tabs>
        <w:tab w:val="left" w:pos="440"/>
        <w:tab w:val="right" w:leader="dot" w:pos="9628"/>
      </w:tabs>
      <w:spacing w:after="100"/>
      <w:jc w:val="both"/>
    </w:pPr>
    <w:rPr>
      <w:rFonts w:ascii="Calibri" w:eastAsia="Calibri" w:hAnsi="Calibri" w:cs="Times New Roman"/>
    </w:rPr>
  </w:style>
  <w:style w:type="character" w:styleId="PlaceholderText">
    <w:name w:val="Placeholder Text"/>
    <w:basedOn w:val="DefaultParagraphFont"/>
    <w:uiPriority w:val="99"/>
    <w:semiHidden/>
    <w:rsid w:val="000E4859"/>
    <w:rPr>
      <w:color w:val="808080"/>
    </w:rPr>
  </w:style>
  <w:style w:type="character" w:styleId="CommentReference">
    <w:name w:val="annotation reference"/>
    <w:basedOn w:val="DefaultParagraphFont"/>
    <w:uiPriority w:val="99"/>
    <w:unhideWhenUsed/>
    <w:rsid w:val="00B374B1"/>
    <w:rPr>
      <w:sz w:val="16"/>
      <w:szCs w:val="16"/>
    </w:rPr>
  </w:style>
  <w:style w:type="paragraph" w:styleId="CommentText">
    <w:name w:val="annotation text"/>
    <w:basedOn w:val="Normal"/>
    <w:link w:val="CommentTextChar"/>
    <w:uiPriority w:val="99"/>
    <w:unhideWhenUsed/>
    <w:rsid w:val="00B374B1"/>
    <w:rPr>
      <w:sz w:val="20"/>
      <w:szCs w:val="20"/>
    </w:rPr>
  </w:style>
  <w:style w:type="character" w:customStyle="1" w:styleId="CommentTextChar">
    <w:name w:val="Comment Text Char"/>
    <w:basedOn w:val="DefaultParagraphFont"/>
    <w:link w:val="CommentText"/>
    <w:uiPriority w:val="99"/>
    <w:rsid w:val="00B374B1"/>
    <w:rPr>
      <w:sz w:val="20"/>
      <w:szCs w:val="20"/>
    </w:rPr>
  </w:style>
  <w:style w:type="paragraph" w:styleId="CommentSubject">
    <w:name w:val="annotation subject"/>
    <w:basedOn w:val="CommentText"/>
    <w:next w:val="CommentText"/>
    <w:link w:val="CommentSubjectChar"/>
    <w:uiPriority w:val="99"/>
    <w:semiHidden/>
    <w:unhideWhenUsed/>
    <w:rsid w:val="00B374B1"/>
    <w:rPr>
      <w:b/>
      <w:bCs/>
    </w:rPr>
  </w:style>
  <w:style w:type="character" w:customStyle="1" w:styleId="CommentSubjectChar">
    <w:name w:val="Comment Subject Char"/>
    <w:basedOn w:val="CommentTextChar"/>
    <w:link w:val="CommentSubject"/>
    <w:uiPriority w:val="99"/>
    <w:semiHidden/>
    <w:rsid w:val="00B374B1"/>
    <w:rPr>
      <w:b/>
      <w:bCs/>
      <w:sz w:val="20"/>
      <w:szCs w:val="20"/>
    </w:rPr>
  </w:style>
  <w:style w:type="paragraph" w:styleId="ListBullet">
    <w:name w:val="List Bullet"/>
    <w:basedOn w:val="Normal"/>
    <w:uiPriority w:val="99"/>
    <w:unhideWhenUsed/>
    <w:rsid w:val="006D5F32"/>
    <w:pPr>
      <w:numPr>
        <w:numId w:val="3"/>
      </w:numPr>
      <w:contextualSpacing/>
    </w:pPr>
  </w:style>
  <w:style w:type="paragraph" w:styleId="Revision">
    <w:name w:val="Revision"/>
    <w:hidden/>
    <w:uiPriority w:val="99"/>
    <w:semiHidden/>
    <w:rsid w:val="00FC54CE"/>
    <w:pPr>
      <w:spacing w:after="0"/>
    </w:pPr>
  </w:style>
  <w:style w:type="paragraph" w:styleId="FootnoteText">
    <w:name w:val="footnote text"/>
    <w:basedOn w:val="Normal"/>
    <w:link w:val="FootnoteTextChar"/>
    <w:uiPriority w:val="99"/>
    <w:unhideWhenUsed/>
    <w:rsid w:val="00823DFD"/>
    <w:pPr>
      <w:spacing w:after="0"/>
    </w:pPr>
    <w:rPr>
      <w:sz w:val="20"/>
      <w:szCs w:val="20"/>
    </w:rPr>
  </w:style>
  <w:style w:type="character" w:customStyle="1" w:styleId="FootnoteTextChar">
    <w:name w:val="Footnote Text Char"/>
    <w:basedOn w:val="DefaultParagraphFont"/>
    <w:link w:val="FootnoteText"/>
    <w:uiPriority w:val="99"/>
    <w:rsid w:val="00823DFD"/>
    <w:rPr>
      <w:sz w:val="20"/>
      <w:szCs w:val="20"/>
    </w:rPr>
  </w:style>
  <w:style w:type="character" w:styleId="FootnoteReference">
    <w:name w:val="footnote reference"/>
    <w:basedOn w:val="DefaultParagraphFont"/>
    <w:uiPriority w:val="99"/>
    <w:semiHidden/>
    <w:unhideWhenUsed/>
    <w:rsid w:val="00823DFD"/>
    <w:rPr>
      <w:vertAlign w:val="superscript"/>
    </w:rPr>
  </w:style>
  <w:style w:type="paragraph" w:styleId="Title">
    <w:name w:val="Title"/>
    <w:basedOn w:val="Normal"/>
    <w:next w:val="Normal"/>
    <w:link w:val="TitleChar"/>
    <w:qFormat/>
    <w:rsid w:val="00B773E1"/>
    <w:pPr>
      <w:spacing w:before="120"/>
    </w:pPr>
    <w:rPr>
      <w:rFonts w:ascii="Calibri" w:eastAsia="Calibri" w:hAnsi="Calibri" w:cs="Times New Roman"/>
      <w:b/>
      <w:bCs/>
      <w:color w:val="17365D"/>
      <w:sz w:val="36"/>
      <w:szCs w:val="36"/>
      <w:lang w:val="en-GB"/>
    </w:rPr>
  </w:style>
  <w:style w:type="character" w:customStyle="1" w:styleId="TitleChar">
    <w:name w:val="Title Char"/>
    <w:basedOn w:val="DefaultParagraphFont"/>
    <w:link w:val="Title"/>
    <w:rsid w:val="00B773E1"/>
    <w:rPr>
      <w:rFonts w:ascii="Calibri" w:eastAsia="Calibri" w:hAnsi="Calibri" w:cs="Times New Roman"/>
      <w:b/>
      <w:bCs/>
      <w:color w:val="17365D"/>
      <w:sz w:val="36"/>
      <w:szCs w:val="36"/>
      <w:lang w:val="en-GB"/>
    </w:rPr>
  </w:style>
  <w:style w:type="paragraph" w:customStyle="1" w:styleId="TableText">
    <w:name w:val="Table Text"/>
    <w:basedOn w:val="Normal"/>
    <w:link w:val="TableTextChar"/>
    <w:qFormat/>
    <w:rsid w:val="00920DDD"/>
    <w:pPr>
      <w:spacing w:after="0"/>
    </w:pPr>
    <w:rPr>
      <w:rFonts w:ascii="Calibri" w:eastAsia="Calibri" w:hAnsi="Calibri" w:cs="Times New Roman"/>
      <w:color w:val="262626" w:themeColor="text1" w:themeTint="D9"/>
      <w:szCs w:val="20"/>
    </w:rPr>
  </w:style>
  <w:style w:type="character" w:customStyle="1" w:styleId="TableTextChar">
    <w:name w:val="Table Text Char"/>
    <w:basedOn w:val="DefaultParagraphFont"/>
    <w:link w:val="TableText"/>
    <w:locked/>
    <w:rsid w:val="001F59C2"/>
    <w:rPr>
      <w:rFonts w:ascii="Calibri" w:eastAsia="Calibri" w:hAnsi="Calibri" w:cs="Times New Roman"/>
      <w:color w:val="262626" w:themeColor="text1" w:themeTint="D9"/>
      <w:szCs w:val="20"/>
      <w:lang w:val="en-US"/>
    </w:rPr>
  </w:style>
  <w:style w:type="table" w:styleId="MediumList2">
    <w:name w:val="Medium List 2"/>
    <w:basedOn w:val="TableNormal"/>
    <w:uiPriority w:val="66"/>
    <w:rsid w:val="00A91794"/>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uiPriority w:val="99"/>
    <w:semiHidden/>
    <w:unhideWhenUsed/>
    <w:rsid w:val="00CF1911"/>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F1911"/>
    <w:rPr>
      <w:rFonts w:ascii="Lucida Grande" w:hAnsi="Lucida Grande" w:cs="Lucida Grande"/>
      <w:sz w:val="24"/>
      <w:szCs w:val="24"/>
      <w:lang w:val="en-US"/>
    </w:rPr>
  </w:style>
  <w:style w:type="paragraph" w:styleId="List">
    <w:name w:val="List"/>
    <w:basedOn w:val="Normal"/>
    <w:uiPriority w:val="99"/>
    <w:semiHidden/>
    <w:unhideWhenUsed/>
    <w:rsid w:val="00AD002F"/>
    <w:pPr>
      <w:ind w:left="283" w:hanging="283"/>
      <w:contextualSpacing/>
    </w:pPr>
  </w:style>
  <w:style w:type="table" w:customStyle="1" w:styleId="Sfondomedio11">
    <w:name w:val="Sfondo medio 11"/>
    <w:basedOn w:val="TableNormal"/>
    <w:uiPriority w:val="63"/>
    <w:rsid w:val="00E02EF4"/>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Bullet">
    <w:name w:val="Table Bullet"/>
    <w:basedOn w:val="Normal"/>
    <w:rsid w:val="00920DDD"/>
    <w:pPr>
      <w:numPr>
        <w:numId w:val="5"/>
      </w:numPr>
      <w:spacing w:after="0" w:line="240" w:lineRule="atLeast"/>
    </w:pPr>
    <w:rPr>
      <w:rFonts w:eastAsia="Times New Roman" w:cstheme="minorHAnsi"/>
      <w:color w:val="333333"/>
      <w:spacing w:val="-5"/>
      <w:lang w:val="en-GB"/>
    </w:rPr>
  </w:style>
  <w:style w:type="table" w:customStyle="1" w:styleId="Elencochiaro1">
    <w:name w:val="Elenco chiaro1"/>
    <w:basedOn w:val="TableNormal"/>
    <w:uiPriority w:val="61"/>
    <w:rsid w:val="00540D8C"/>
    <w:pPr>
      <w:spacing w:after="0"/>
    </w:pPr>
    <w:rPr>
      <w:rFonts w:ascii="Calibri" w:eastAsia="Calibri" w:hAnsi="Calibri"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1F497D" w:themeFill="text2"/>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025AA"/>
    <w:rPr>
      <w:color w:val="800080" w:themeColor="followedHyperlink"/>
      <w:u w:val="single"/>
    </w:rPr>
  </w:style>
  <w:style w:type="table" w:styleId="LightShading">
    <w:name w:val="Light Shading"/>
    <w:basedOn w:val="TableNormal"/>
    <w:uiPriority w:val="60"/>
    <w:rsid w:val="001407A0"/>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Header">
    <w:name w:val="Table Header"/>
    <w:basedOn w:val="TableText"/>
    <w:link w:val="TableHeaderChar"/>
    <w:qFormat/>
    <w:rsid w:val="004F0A3A"/>
    <w:pPr>
      <w:spacing w:before="120" w:after="120"/>
    </w:pPr>
    <w:rPr>
      <w:rFonts w:asciiTheme="minorHAnsi" w:hAnsiTheme="minorHAnsi"/>
      <w:bCs/>
      <w:color w:val="FFFFFF" w:themeColor="background1"/>
    </w:rPr>
  </w:style>
  <w:style w:type="character" w:customStyle="1" w:styleId="TableHeaderChar">
    <w:name w:val="Table Header Char"/>
    <w:basedOn w:val="DefaultParagraphFont"/>
    <w:link w:val="TableHeader"/>
    <w:rsid w:val="004F0A3A"/>
    <w:rPr>
      <w:rFonts w:eastAsia="Calibri" w:cs="Times New Roman"/>
      <w:bCs/>
      <w:color w:val="FFFFFF" w:themeColor="background1"/>
      <w:szCs w:val="20"/>
      <w:lang w:val="en-US"/>
    </w:rPr>
  </w:style>
  <w:style w:type="table" w:customStyle="1" w:styleId="BMC">
    <w:name w:val="BMC"/>
    <w:basedOn w:val="TableNormal"/>
    <w:rsid w:val="00E27DEA"/>
    <w:pPr>
      <w:spacing w:after="0"/>
    </w:pPr>
    <w:rPr>
      <w:rFonts w:ascii="Calibri" w:eastAsia="Times New Roman" w:hAnsi="Calibri" w:cs="Times New Roman"/>
      <w:sz w:val="20"/>
      <w:szCs w:val="20"/>
      <w:lang w:val="en-US"/>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rPr>
        <w:rFonts w:ascii="Calibri" w:hAnsi="Calibri"/>
        <w:b/>
        <w:i w:val="0"/>
        <w:color w:val="FFFFFF" w:themeColor="background1"/>
        <w:sz w:val="20"/>
      </w:rPr>
      <w:tblPr/>
      <w:tcPr>
        <w:shd w:val="clear" w:color="auto" w:fill="1F497D" w:themeFill="text2"/>
      </w:tcPr>
    </w:tblStylePr>
  </w:style>
  <w:style w:type="paragraph" w:styleId="Subtitle">
    <w:name w:val="Subtitle"/>
    <w:basedOn w:val="Title"/>
    <w:next w:val="Normal"/>
    <w:link w:val="SubtitleChar"/>
    <w:qFormat/>
    <w:rsid w:val="00796759"/>
    <w:pPr>
      <w:spacing w:after="0"/>
    </w:pPr>
    <w:rPr>
      <w:rFonts w:asciiTheme="minorHAnsi" w:hAnsiTheme="minorHAnsi"/>
      <w:b w:val="0"/>
      <w:sz w:val="28"/>
    </w:rPr>
  </w:style>
  <w:style w:type="character" w:customStyle="1" w:styleId="SubtitleChar">
    <w:name w:val="Subtitle Char"/>
    <w:basedOn w:val="DefaultParagraphFont"/>
    <w:link w:val="Subtitle"/>
    <w:rsid w:val="00796759"/>
    <w:rPr>
      <w:rFonts w:eastAsia="Calibri" w:cs="Times New Roman"/>
      <w:bCs/>
      <w:color w:val="17365D"/>
      <w:sz w:val="28"/>
      <w:szCs w:val="36"/>
      <w:lang w:val="en-GB"/>
    </w:rPr>
  </w:style>
  <w:style w:type="paragraph" w:styleId="TOCHeading">
    <w:name w:val="TOC Heading"/>
    <w:basedOn w:val="Heading1"/>
    <w:next w:val="Normal"/>
    <w:uiPriority w:val="39"/>
    <w:unhideWhenUsed/>
    <w:rsid w:val="00B466E4"/>
    <w:pPr>
      <w:pageBreakBefore w:val="0"/>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B466E4"/>
    <w:pPr>
      <w:spacing w:after="100"/>
      <w:ind w:left="220"/>
    </w:pPr>
  </w:style>
  <w:style w:type="character" w:customStyle="1" w:styleId="UnresolvedMention1">
    <w:name w:val="Unresolved Mention1"/>
    <w:basedOn w:val="DefaultParagraphFont"/>
    <w:uiPriority w:val="99"/>
    <w:semiHidden/>
    <w:unhideWhenUsed/>
    <w:rsid w:val="00B279D1"/>
    <w:rPr>
      <w:color w:val="808080"/>
      <w:shd w:val="clear" w:color="auto" w:fill="E6E6E6"/>
    </w:rPr>
  </w:style>
  <w:style w:type="table" w:styleId="GridTable4">
    <w:name w:val="Grid Table 4"/>
    <w:basedOn w:val="TableNormal"/>
    <w:uiPriority w:val="49"/>
    <w:rsid w:val="001F59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rsid w:val="000D1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54850">
      <w:bodyDiv w:val="1"/>
      <w:marLeft w:val="0"/>
      <w:marRight w:val="0"/>
      <w:marTop w:val="0"/>
      <w:marBottom w:val="0"/>
      <w:divBdr>
        <w:top w:val="none" w:sz="0" w:space="0" w:color="auto"/>
        <w:left w:val="none" w:sz="0" w:space="0" w:color="auto"/>
        <w:bottom w:val="none" w:sz="0" w:space="0" w:color="auto"/>
        <w:right w:val="none" w:sz="0" w:space="0" w:color="auto"/>
      </w:divBdr>
    </w:div>
    <w:div w:id="208420686">
      <w:bodyDiv w:val="1"/>
      <w:marLeft w:val="0"/>
      <w:marRight w:val="0"/>
      <w:marTop w:val="0"/>
      <w:marBottom w:val="0"/>
      <w:divBdr>
        <w:top w:val="none" w:sz="0" w:space="0" w:color="auto"/>
        <w:left w:val="none" w:sz="0" w:space="0" w:color="auto"/>
        <w:bottom w:val="none" w:sz="0" w:space="0" w:color="auto"/>
        <w:right w:val="none" w:sz="0" w:space="0" w:color="auto"/>
      </w:divBdr>
    </w:div>
    <w:div w:id="255864517">
      <w:bodyDiv w:val="1"/>
      <w:marLeft w:val="0"/>
      <w:marRight w:val="0"/>
      <w:marTop w:val="0"/>
      <w:marBottom w:val="0"/>
      <w:divBdr>
        <w:top w:val="none" w:sz="0" w:space="0" w:color="auto"/>
        <w:left w:val="none" w:sz="0" w:space="0" w:color="auto"/>
        <w:bottom w:val="none" w:sz="0" w:space="0" w:color="auto"/>
        <w:right w:val="none" w:sz="0" w:space="0" w:color="auto"/>
      </w:divBdr>
    </w:div>
    <w:div w:id="708528217">
      <w:bodyDiv w:val="1"/>
      <w:marLeft w:val="0"/>
      <w:marRight w:val="0"/>
      <w:marTop w:val="0"/>
      <w:marBottom w:val="0"/>
      <w:divBdr>
        <w:top w:val="none" w:sz="0" w:space="0" w:color="auto"/>
        <w:left w:val="none" w:sz="0" w:space="0" w:color="auto"/>
        <w:bottom w:val="none" w:sz="0" w:space="0" w:color="auto"/>
        <w:right w:val="none" w:sz="0" w:space="0" w:color="auto"/>
      </w:divBdr>
    </w:div>
    <w:div w:id="934216969">
      <w:bodyDiv w:val="1"/>
      <w:marLeft w:val="0"/>
      <w:marRight w:val="0"/>
      <w:marTop w:val="0"/>
      <w:marBottom w:val="0"/>
      <w:divBdr>
        <w:top w:val="none" w:sz="0" w:space="0" w:color="auto"/>
        <w:left w:val="none" w:sz="0" w:space="0" w:color="auto"/>
        <w:bottom w:val="none" w:sz="0" w:space="0" w:color="auto"/>
        <w:right w:val="none" w:sz="0" w:space="0" w:color="auto"/>
      </w:divBdr>
    </w:div>
    <w:div w:id="16082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usjobs@moviri.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moviri.com" TargetMode="External"/><Relationship Id="rId1" Type="http://schemas.openxmlformats.org/officeDocument/2006/relationships/hyperlink" Target="http://www.moviri.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info@moviri.com" TargetMode="External"/><Relationship Id="rId1" Type="http://schemas.openxmlformats.org/officeDocument/2006/relationships/hyperlink" Target="http://www.movir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5bPractices%5d\Moviri\%5bTemplates%5d\Moviri%20Word%20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D3D70-D381-42C5-A0CC-2DA252907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G:\My Drive\[Practices]\Moviri\[Templates]\Moviri Word Template.dotx</Template>
  <TotalTime>21</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Moviri Technical Challenge</vt:lpstr>
    </vt:vector>
  </TitlesOfParts>
  <Manager/>
  <Company>Moviri</Company>
  <LinksUpToDate>false</LinksUpToDate>
  <CharactersWithSpaces>5348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Moviri Technical Challenge</dc:title>
  <dc:subject/>
  <dc:creator>Andrea Gallo</dc:creator>
  <cp:keywords/>
  <dc:description/>
  <cp:lastModifiedBy>Andrea Gallo</cp:lastModifiedBy>
  <cp:revision>11</cp:revision>
  <cp:lastPrinted>2016-12-19T16:22:00Z</cp:lastPrinted>
  <dcterms:created xsi:type="dcterms:W3CDTF">2019-07-29T14:03:00Z</dcterms:created>
  <dcterms:modified xsi:type="dcterms:W3CDTF">2021-05-24T11:14:00Z</dcterms:modified>
  <cp:category>Template</cp:category>
  <cp:contentStatus>Released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Customer</vt:lpwstr>
  </property>
  <property fmtid="{D5CDD505-2E9C-101B-9397-08002B2CF9AE}" pid="3" name="Version">
    <vt:lpwstr>1.1</vt:lpwstr>
  </property>
  <property fmtid="{D5CDD505-2E9C-101B-9397-08002B2CF9AE}" pid="4" name="Sender">
    <vt:lpwstr>Moviri</vt:lpwstr>
  </property>
  <property fmtid="{D5CDD505-2E9C-101B-9397-08002B2CF9AE}" pid="5" name="Customer_extended">
    <vt:lpwstr>Customer</vt:lpwstr>
  </property>
  <property fmtid="{D5CDD505-2E9C-101B-9397-08002B2CF9AE}" pid="6" name="Solution">
    <vt:lpwstr>TSCO</vt:lpwstr>
  </property>
  <property fmtid="{D5CDD505-2E9C-101B-9397-08002B2CF9AE}" pid="7" name="Solution_extended">
    <vt:lpwstr>Moviri Technical Challenge</vt:lpwstr>
  </property>
  <property fmtid="{D5CDD505-2E9C-101B-9397-08002B2CF9AE}" pid="8" name="Project">
    <vt:lpwstr>Moviri Technical Challenge</vt:lpwstr>
  </property>
  <property fmtid="{D5CDD505-2E9C-101B-9397-08002B2CF9AE}" pid="9" name="ITG">
    <vt:lpwstr>XXXXX</vt:lpwstr>
  </property>
</Properties>
</file>